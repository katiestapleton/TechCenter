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7EA8A" w14:textId="77777777" w:rsidR="00D21919" w:rsidRDefault="00D21919" w:rsidP="00E3405E">
      <w:pPr>
        <w:pStyle w:val="Title"/>
        <w:spacing w:before="0"/>
        <w:rPr>
          <w:color w:val="000000" w:themeColor="text1"/>
        </w:rPr>
      </w:pPr>
    </w:p>
    <w:p w14:paraId="3CBFF6B4" w14:textId="77777777" w:rsidR="00D21919" w:rsidRDefault="00D21919" w:rsidP="00E3405E">
      <w:pPr>
        <w:pStyle w:val="Title"/>
        <w:spacing w:before="0"/>
        <w:rPr>
          <w:color w:val="000000" w:themeColor="text1"/>
        </w:rPr>
      </w:pPr>
    </w:p>
    <w:p w14:paraId="59323F37" w14:textId="77777777" w:rsidR="00D21919" w:rsidRDefault="00D21919" w:rsidP="00E3405E">
      <w:pPr>
        <w:pStyle w:val="Title"/>
        <w:spacing w:before="0"/>
        <w:rPr>
          <w:color w:val="000000" w:themeColor="text1"/>
        </w:rPr>
      </w:pPr>
    </w:p>
    <w:p w14:paraId="3510BDA5" w14:textId="77777777" w:rsidR="00D21919" w:rsidRDefault="00D21919" w:rsidP="00E3405E">
      <w:pPr>
        <w:pStyle w:val="Title"/>
        <w:spacing w:before="0"/>
        <w:rPr>
          <w:color w:val="000000" w:themeColor="text1"/>
        </w:rPr>
      </w:pPr>
    </w:p>
    <w:p w14:paraId="10C9FEF1" w14:textId="77777777" w:rsidR="00D21919" w:rsidRDefault="00D21919" w:rsidP="00E3405E">
      <w:pPr>
        <w:pStyle w:val="Title"/>
        <w:spacing w:before="0"/>
        <w:rPr>
          <w:color w:val="000000" w:themeColor="text1"/>
        </w:rPr>
      </w:pPr>
    </w:p>
    <w:p w14:paraId="0A504BD7" w14:textId="77777777" w:rsidR="00D21919" w:rsidRDefault="00D21919" w:rsidP="00E3405E">
      <w:pPr>
        <w:pStyle w:val="Title"/>
        <w:spacing w:before="0"/>
        <w:rPr>
          <w:color w:val="000000" w:themeColor="text1"/>
        </w:rPr>
      </w:pPr>
    </w:p>
    <w:p w14:paraId="7D610989" w14:textId="77777777" w:rsidR="00D21919" w:rsidRDefault="00D21919" w:rsidP="00E3405E">
      <w:pPr>
        <w:pStyle w:val="Title"/>
        <w:spacing w:before="0"/>
        <w:rPr>
          <w:color w:val="000000" w:themeColor="text1"/>
        </w:rPr>
      </w:pPr>
    </w:p>
    <w:p w14:paraId="45BE5DA7" w14:textId="457A3C1D" w:rsidR="00E81978" w:rsidRPr="00AA3571" w:rsidRDefault="00070A8E" w:rsidP="00E3405E">
      <w:pPr>
        <w:pStyle w:val="Title"/>
        <w:spacing w:before="0"/>
        <w:rPr>
          <w:color w:val="000000" w:themeColor="text1"/>
        </w:rPr>
      </w:pPr>
      <w:sdt>
        <w:sdtPr>
          <w:rPr>
            <w:color w:val="000000" w:themeColor="text1"/>
          </w:rPr>
          <w:alias w:val="Title:"/>
          <w:tag w:val="Title:"/>
          <w:id w:val="726351117"/>
          <w:placeholder>
            <w:docPart w:val="262EBC643EFA4B63A228E63E1D8B530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332B6">
            <w:rPr>
              <w:color w:val="000000" w:themeColor="text1"/>
            </w:rPr>
            <w:t>The Software Development Lifecycle</w:t>
          </w:r>
          <w:r w:rsidR="004332B6">
            <w:rPr>
              <w:color w:val="000000" w:themeColor="text1"/>
            </w:rPr>
            <w:br/>
            <w:t>Agile Retrospective</w:t>
          </w:r>
        </w:sdtContent>
      </w:sdt>
    </w:p>
    <w:p w14:paraId="331B9DD2" w14:textId="77777777" w:rsidR="00B823AA" w:rsidRPr="00AA3571" w:rsidRDefault="003466F3" w:rsidP="00E3405E">
      <w:pPr>
        <w:pStyle w:val="Title2"/>
        <w:rPr>
          <w:color w:val="000000" w:themeColor="text1"/>
        </w:rPr>
      </w:pPr>
      <w:r w:rsidRPr="00AA3571">
        <w:rPr>
          <w:color w:val="000000" w:themeColor="text1"/>
        </w:rPr>
        <w:t>Katie Stapleton</w:t>
      </w:r>
    </w:p>
    <w:p w14:paraId="45824613" w14:textId="77777777" w:rsidR="00E81978" w:rsidRPr="00AA3571" w:rsidRDefault="003466F3" w:rsidP="00E3405E">
      <w:pPr>
        <w:pStyle w:val="Title2"/>
        <w:rPr>
          <w:color w:val="000000" w:themeColor="text1"/>
        </w:rPr>
      </w:pPr>
      <w:r w:rsidRPr="00AA3571">
        <w:rPr>
          <w:color w:val="000000" w:themeColor="text1"/>
        </w:rPr>
        <w:t>Southern New Hampshire University</w:t>
      </w:r>
    </w:p>
    <w:p w14:paraId="31C71700" w14:textId="77777777" w:rsidR="00C45BA5" w:rsidRPr="00AA3571" w:rsidRDefault="00C45BA5" w:rsidP="00E3405E">
      <w:pPr>
        <w:pStyle w:val="Title2"/>
        <w:rPr>
          <w:color w:val="000000" w:themeColor="text1"/>
        </w:rPr>
      </w:pPr>
      <w:r w:rsidRPr="00AA3571">
        <w:rPr>
          <w:color w:val="000000" w:themeColor="text1"/>
        </w:rPr>
        <w:t>April 2020</w:t>
      </w:r>
    </w:p>
    <w:p w14:paraId="3DCA3B82" w14:textId="77777777" w:rsidR="00E81978" w:rsidRPr="00AA3571" w:rsidRDefault="00E81978" w:rsidP="00E3405E">
      <w:pPr>
        <w:pStyle w:val="Title2"/>
        <w:rPr>
          <w:color w:val="000000" w:themeColor="text1"/>
        </w:rPr>
      </w:pPr>
    </w:p>
    <w:sdt>
      <w:sdtPr>
        <w:rPr>
          <w:color w:val="000000" w:themeColor="text1"/>
        </w:rPr>
        <w:alias w:val="Abstract:"/>
        <w:tag w:val="Abstract:"/>
        <w:id w:val="202146031"/>
        <w:placeholder>
          <w:docPart w:val="7F3AC88217E74F1CAC3E6247C6391E33"/>
        </w:placeholder>
        <w:temporary/>
        <w:showingPlcHdr/>
        <w15:appearance w15:val="hidden"/>
      </w:sdtPr>
      <w:sdtEndPr/>
      <w:sdtContent>
        <w:p w14:paraId="1259C245" w14:textId="77777777" w:rsidR="00E81978" w:rsidRPr="00AA3571" w:rsidRDefault="005D3A03" w:rsidP="00E3405E">
          <w:pPr>
            <w:pStyle w:val="SectionTitle"/>
            <w:rPr>
              <w:color w:val="000000" w:themeColor="text1"/>
            </w:rPr>
          </w:pPr>
          <w:r w:rsidRPr="00AA3571">
            <w:rPr>
              <w:color w:val="000000" w:themeColor="text1"/>
            </w:rPr>
            <w:t>Abstract</w:t>
          </w:r>
        </w:p>
      </w:sdtContent>
    </w:sdt>
    <w:p w14:paraId="187E94F4" w14:textId="77777777" w:rsidR="00E81978" w:rsidRPr="00AA3571" w:rsidRDefault="008E648F" w:rsidP="00E3405E">
      <w:pPr>
        <w:pStyle w:val="NoSpacing"/>
        <w:rPr>
          <w:color w:val="000000" w:themeColor="text1"/>
        </w:rPr>
      </w:pPr>
      <w:r w:rsidRPr="00AA3571">
        <w:rPr>
          <w:color w:val="000000" w:themeColor="text1"/>
        </w:rPr>
        <w:t>In the technological industry, the concept of the software development lifecycle is vital to understand. The software development lifecycle is the methodology in applying project management to softw</w:t>
      </w:r>
      <w:r w:rsidR="006454D5" w:rsidRPr="00AA3571">
        <w:rPr>
          <w:color w:val="000000" w:themeColor="text1"/>
        </w:rPr>
        <w:t>are development. This paper</w:t>
      </w:r>
      <w:r w:rsidRPr="00AA3571">
        <w:rPr>
          <w:color w:val="000000" w:themeColor="text1"/>
        </w:rPr>
        <w:t xml:space="preserve"> focus</w:t>
      </w:r>
      <w:r w:rsidR="006454D5" w:rsidRPr="00AA3571">
        <w:rPr>
          <w:color w:val="000000" w:themeColor="text1"/>
        </w:rPr>
        <w:t>es</w:t>
      </w:r>
      <w:r w:rsidRPr="00AA3571">
        <w:rPr>
          <w:color w:val="000000" w:themeColor="text1"/>
        </w:rPr>
        <w:t xml:space="preserve"> on one particular methodology that is gaining popularity, known the agile project management. The roles in agile, known as the product owner, scrum master, dev</w:t>
      </w:r>
      <w:r w:rsidR="004332B6">
        <w:rPr>
          <w:color w:val="000000" w:themeColor="text1"/>
        </w:rPr>
        <w:t>eloper, and tester, are explored</w:t>
      </w:r>
      <w:r w:rsidRPr="00AA3571">
        <w:rPr>
          <w:color w:val="000000" w:themeColor="text1"/>
        </w:rPr>
        <w:t xml:space="preserve">. </w:t>
      </w:r>
      <w:r w:rsidR="006454D5" w:rsidRPr="00AA3571">
        <w:rPr>
          <w:color w:val="000000" w:themeColor="text1"/>
        </w:rPr>
        <w:t>After the team roles, t</w:t>
      </w:r>
      <w:r w:rsidRPr="00AA3571">
        <w:rPr>
          <w:color w:val="000000" w:themeColor="text1"/>
        </w:rPr>
        <w:t xml:space="preserve">he agile methodology </w:t>
      </w:r>
      <w:r w:rsidR="006454D5" w:rsidRPr="00AA3571">
        <w:rPr>
          <w:color w:val="000000" w:themeColor="text1"/>
        </w:rPr>
        <w:t>and cycle is explained</w:t>
      </w:r>
      <w:r w:rsidRPr="00AA3571">
        <w:rPr>
          <w:color w:val="000000" w:themeColor="text1"/>
        </w:rPr>
        <w:t>.</w:t>
      </w:r>
      <w:r w:rsidR="004332B6">
        <w:rPr>
          <w:color w:val="000000" w:themeColor="text1"/>
        </w:rPr>
        <w:t xml:space="preserve"> Next, this paper </w:t>
      </w:r>
      <w:r w:rsidRPr="00AA3571">
        <w:rPr>
          <w:color w:val="000000" w:themeColor="text1"/>
        </w:rPr>
        <w:t>briefly cover</w:t>
      </w:r>
      <w:r w:rsidR="006454D5" w:rsidRPr="00AA3571">
        <w:rPr>
          <w:color w:val="000000" w:themeColor="text1"/>
        </w:rPr>
        <w:t>s</w:t>
      </w:r>
      <w:r w:rsidRPr="00AA3571">
        <w:rPr>
          <w:color w:val="000000" w:themeColor="text1"/>
        </w:rPr>
        <w:t xml:space="preserve"> the more traditional form of project</w:t>
      </w:r>
      <w:r w:rsidR="004332B6">
        <w:rPr>
          <w:color w:val="000000" w:themeColor="text1"/>
        </w:rPr>
        <w:t xml:space="preserve"> management, known as waterfall, in comparison to agile project management.</w:t>
      </w:r>
    </w:p>
    <w:p w14:paraId="4B251DD8" w14:textId="77777777" w:rsidR="00E81978" w:rsidRPr="00AA3571" w:rsidRDefault="005D3A03" w:rsidP="00E3405E">
      <w:pPr>
        <w:rPr>
          <w:color w:val="000000" w:themeColor="text1"/>
        </w:rPr>
      </w:pPr>
      <w:r w:rsidRPr="00AA3571">
        <w:rPr>
          <w:rStyle w:val="Emphasis"/>
          <w:color w:val="000000" w:themeColor="text1"/>
        </w:rPr>
        <w:t>Keywords</w:t>
      </w:r>
      <w:r w:rsidRPr="00AA3571">
        <w:rPr>
          <w:color w:val="000000" w:themeColor="text1"/>
        </w:rPr>
        <w:t xml:space="preserve">:  </w:t>
      </w:r>
      <w:r w:rsidR="006454D5" w:rsidRPr="00AA3571">
        <w:rPr>
          <w:color w:val="000000" w:themeColor="text1"/>
        </w:rPr>
        <w:t>Software development lifecycle</w:t>
      </w:r>
      <w:r w:rsidR="003466F3" w:rsidRPr="00AA3571">
        <w:rPr>
          <w:color w:val="000000" w:themeColor="text1"/>
        </w:rPr>
        <w:t xml:space="preserve"> (SDLC), agile </w:t>
      </w:r>
      <w:r w:rsidR="006454D5" w:rsidRPr="00AA3571">
        <w:rPr>
          <w:color w:val="000000" w:themeColor="text1"/>
        </w:rPr>
        <w:t>methodology</w:t>
      </w:r>
      <w:r w:rsidR="003466F3" w:rsidRPr="00AA3571">
        <w:rPr>
          <w:color w:val="000000" w:themeColor="text1"/>
        </w:rPr>
        <w:t xml:space="preserve">, waterfall </w:t>
      </w:r>
      <w:r w:rsidR="006454D5" w:rsidRPr="00AA3571">
        <w:rPr>
          <w:color w:val="000000" w:themeColor="text1"/>
        </w:rPr>
        <w:t>methodology</w:t>
      </w:r>
      <w:r w:rsidR="003466F3" w:rsidRPr="00AA3571">
        <w:rPr>
          <w:color w:val="000000" w:themeColor="text1"/>
        </w:rPr>
        <w:t>, scrum master, product owner, tester, developer, team collaboration</w:t>
      </w:r>
    </w:p>
    <w:p w14:paraId="69F6D310" w14:textId="77777777" w:rsidR="000B12B9" w:rsidRPr="00AA3571" w:rsidRDefault="000B12B9">
      <w:pPr>
        <w:rPr>
          <w:color w:val="000000" w:themeColor="text1"/>
        </w:rPr>
      </w:pPr>
      <w:r w:rsidRPr="00AA3571">
        <w:rPr>
          <w:color w:val="000000" w:themeColor="text1"/>
        </w:rPr>
        <w:br w:type="page"/>
      </w:r>
    </w:p>
    <w:p w14:paraId="3D0C06B9" w14:textId="77777777" w:rsidR="000B12B9" w:rsidRPr="00AA3571" w:rsidRDefault="000B12B9" w:rsidP="000B12B9">
      <w:pPr>
        <w:ind w:firstLine="0"/>
        <w:jc w:val="center"/>
        <w:rPr>
          <w:b/>
          <w:color w:val="000000" w:themeColor="text1"/>
        </w:rPr>
      </w:pPr>
      <w:r w:rsidRPr="00AA3571">
        <w:rPr>
          <w:b/>
          <w:color w:val="000000" w:themeColor="text1"/>
        </w:rPr>
        <w:lastRenderedPageBreak/>
        <w:t>The Software Development Lifecycle</w:t>
      </w:r>
    </w:p>
    <w:p w14:paraId="116AAEFE" w14:textId="77777777" w:rsidR="000B12B9" w:rsidRPr="00AA3571" w:rsidRDefault="000B12B9" w:rsidP="000B12B9">
      <w:pPr>
        <w:ind w:firstLine="0"/>
        <w:jc w:val="center"/>
        <w:rPr>
          <w:b/>
          <w:color w:val="000000" w:themeColor="text1"/>
        </w:rPr>
      </w:pPr>
      <w:r w:rsidRPr="00AA3571">
        <w:rPr>
          <w:b/>
          <w:color w:val="000000" w:themeColor="text1"/>
        </w:rPr>
        <w:t>Agile Retrospective</w:t>
      </w:r>
    </w:p>
    <w:p w14:paraId="44C7FA33" w14:textId="77777777" w:rsidR="00E81978" w:rsidRPr="00AA3571" w:rsidRDefault="0017700A" w:rsidP="00E3405E">
      <w:pPr>
        <w:rPr>
          <w:color w:val="000000" w:themeColor="text1"/>
        </w:rPr>
      </w:pPr>
      <w:r w:rsidRPr="00AA3571">
        <w:rPr>
          <w:color w:val="000000" w:themeColor="text1"/>
        </w:rPr>
        <w:t>The software development lifecycle is an important knowledge to obtain when pursuing a computer science career. The agile approach is growing in popularity. An agile team consists of multiple roles, some with unique responsibilities. The Agile methodology focuses on team collaboration, user-orientation, increasing product quality, and more. Another commonly used approach is the waterfall approach. Naturally, the agile and waterfall approach vary from one another, but a team can certainly adapt them into a hybrid approach.</w:t>
      </w:r>
      <w:r w:rsidR="004B4083" w:rsidRPr="00AA3571">
        <w:rPr>
          <w:color w:val="000000" w:themeColor="text1"/>
        </w:rPr>
        <w:t xml:space="preserve"> I</w:t>
      </w:r>
      <w:r w:rsidR="00252CA2" w:rsidRPr="00AA3571">
        <w:rPr>
          <w:color w:val="000000" w:themeColor="text1"/>
        </w:rPr>
        <w:t>n this course, I</w:t>
      </w:r>
      <w:r w:rsidR="004B4083" w:rsidRPr="00AA3571">
        <w:rPr>
          <w:color w:val="000000" w:themeColor="text1"/>
        </w:rPr>
        <w:t xml:space="preserve"> took on the various roles</w:t>
      </w:r>
      <w:r w:rsidR="00252CA2" w:rsidRPr="00AA3571">
        <w:rPr>
          <w:color w:val="000000" w:themeColor="text1"/>
        </w:rPr>
        <w:t xml:space="preserve"> of</w:t>
      </w:r>
      <w:r w:rsidR="004B4083" w:rsidRPr="00AA3571">
        <w:rPr>
          <w:color w:val="000000" w:themeColor="text1"/>
        </w:rPr>
        <w:t xml:space="preserve"> an agile team including applying </w:t>
      </w:r>
      <w:r w:rsidR="00252CA2" w:rsidRPr="00AA3571">
        <w:rPr>
          <w:color w:val="000000" w:themeColor="text1"/>
        </w:rPr>
        <w:t>the agile principles and</w:t>
      </w:r>
      <w:r w:rsidR="004B4083" w:rsidRPr="00AA3571">
        <w:rPr>
          <w:color w:val="000000" w:themeColor="text1"/>
        </w:rPr>
        <w:t xml:space="preserve"> t</w:t>
      </w:r>
      <w:r w:rsidR="00252CA2" w:rsidRPr="00AA3571">
        <w:rPr>
          <w:color w:val="000000" w:themeColor="text1"/>
        </w:rPr>
        <w:t>ools to the project</w:t>
      </w:r>
      <w:r w:rsidR="004B4083" w:rsidRPr="00AA3571">
        <w:rPr>
          <w:color w:val="000000" w:themeColor="text1"/>
        </w:rPr>
        <w:t>.</w:t>
      </w:r>
    </w:p>
    <w:p w14:paraId="46D64BA5" w14:textId="77777777" w:rsidR="00E81978" w:rsidRPr="00AA3571" w:rsidRDefault="004B4083" w:rsidP="00E3405E">
      <w:pPr>
        <w:pStyle w:val="Heading1"/>
        <w:rPr>
          <w:color w:val="000000" w:themeColor="text1"/>
        </w:rPr>
      </w:pPr>
      <w:r w:rsidRPr="00AA3571">
        <w:rPr>
          <w:color w:val="000000" w:themeColor="text1"/>
        </w:rPr>
        <w:t>Agile Team Roles</w:t>
      </w:r>
    </w:p>
    <w:p w14:paraId="2620DFF8" w14:textId="77777777" w:rsidR="00A025FD" w:rsidRPr="00AA3571" w:rsidRDefault="00A025FD" w:rsidP="00E3405E">
      <w:pPr>
        <w:rPr>
          <w:rFonts w:ascii="Times New Roman" w:hAnsi="Times New Roman" w:cs="Times New Roman"/>
          <w:color w:val="000000" w:themeColor="text1"/>
        </w:rPr>
      </w:pPr>
      <w:r w:rsidRPr="00AA3571">
        <w:rPr>
          <w:rFonts w:ascii="Times New Roman" w:hAnsi="Times New Roman" w:cs="Times New Roman"/>
          <w:color w:val="000000" w:themeColor="text1"/>
        </w:rPr>
        <w:t xml:space="preserve">In the agile software development, a team consists of multiple roles, all of equal importance. On a standard agile team, the roles consist of one scrum master, one product owner, developer(s) and tester(s). Each role had its own responsibilities. Every role has agile principles to adhere to, with some more specific to certain roles than other roles. Tools or methods are available to uphold the agile methodology and team collaboration throughout the entire project. </w:t>
      </w:r>
    </w:p>
    <w:p w14:paraId="563CFD91" w14:textId="77777777" w:rsidR="00A025FD" w:rsidRPr="00AA3571" w:rsidRDefault="00A025FD" w:rsidP="00E3405E">
      <w:pPr>
        <w:rPr>
          <w:rFonts w:ascii="Times New Roman" w:hAnsi="Times New Roman" w:cs="Times New Roman"/>
          <w:color w:val="000000" w:themeColor="text1"/>
        </w:rPr>
      </w:pPr>
      <w:r w:rsidRPr="00AA3571">
        <w:rPr>
          <w:rFonts w:ascii="Times New Roman" w:hAnsi="Times New Roman" w:cs="Times New Roman"/>
          <w:color w:val="000000" w:themeColor="text1"/>
        </w:rPr>
        <w:t>The scrum master is the agile coach and peer leader of the team. The responsibilities are ensuring the team follows scrum practices, rules, and methodology while treating all team members as equals (Cobb, 2015). A scrum master provides guidance and regu</w:t>
      </w:r>
      <w:r w:rsidR="00982781" w:rsidRPr="00AA3571">
        <w:rPr>
          <w:rFonts w:ascii="Times New Roman" w:hAnsi="Times New Roman" w:cs="Times New Roman"/>
          <w:color w:val="000000" w:themeColor="text1"/>
        </w:rPr>
        <w:t>lations for the team to follow.</w:t>
      </w:r>
      <w:r w:rsidR="0080290E" w:rsidRPr="00AA3571">
        <w:rPr>
          <w:rFonts w:ascii="Times New Roman" w:hAnsi="Times New Roman" w:cs="Times New Roman"/>
          <w:color w:val="000000" w:themeColor="text1"/>
        </w:rPr>
        <w:t xml:space="preserve"> </w:t>
      </w:r>
      <w:r w:rsidR="00C654B3" w:rsidRPr="00AA3571">
        <w:rPr>
          <w:rFonts w:ascii="Times New Roman" w:hAnsi="Times New Roman" w:cs="Times New Roman"/>
          <w:color w:val="000000" w:themeColor="text1"/>
        </w:rPr>
        <w:t xml:space="preserve">Team collaboration is a vital principle for a scrum master to implement at all times. To achieve a project with the best outcome, the team needs to work together and clearly communicate with each other. Even if a product fails, the team will be able to learn from their mistakes and improve as they develop other products. A scrum master uses the practice of empirical process, which is operating of process with the expectations of frequent adaptations </w:t>
      </w:r>
      <w:r w:rsidR="00C654B3" w:rsidRPr="00AA3571">
        <w:rPr>
          <w:rFonts w:ascii="Times New Roman" w:hAnsi="Times New Roman" w:cs="Times New Roman"/>
          <w:color w:val="000000" w:themeColor="text1"/>
        </w:rPr>
        <w:lastRenderedPageBreak/>
        <w:t>and inspections (Cobb, 2015). Agile functions on the principle of high levels of uncertainty and needs a process that accounts for changes, adaptations, and trial-and-error.</w:t>
      </w:r>
      <w:r w:rsidR="00962100" w:rsidRPr="00AA3571">
        <w:rPr>
          <w:rFonts w:ascii="Times New Roman" w:hAnsi="Times New Roman" w:cs="Times New Roman"/>
          <w:color w:val="000000" w:themeColor="text1"/>
        </w:rPr>
        <w:t xml:space="preserve"> To advocate the empirical process, a scrum master breaks the project into sprints, which are short, fixed-length time-period to complete a set amount of work to be ready for review (</w:t>
      </w:r>
      <w:proofErr w:type="spellStart"/>
      <w:r w:rsidR="00962100" w:rsidRPr="00AA3571">
        <w:rPr>
          <w:rFonts w:ascii="Times New Roman" w:hAnsi="Times New Roman" w:cs="Times New Roman"/>
          <w:color w:val="000000" w:themeColor="text1"/>
        </w:rPr>
        <w:t>Rehkophf</w:t>
      </w:r>
      <w:proofErr w:type="spellEnd"/>
      <w:r w:rsidR="00962100" w:rsidRPr="00AA3571">
        <w:rPr>
          <w:rFonts w:ascii="Times New Roman" w:hAnsi="Times New Roman" w:cs="Times New Roman"/>
          <w:color w:val="000000" w:themeColor="text1"/>
        </w:rPr>
        <w:t>, 2020). To promote collaboration, a scrum master conducts scrum ceremonies. Scrum ceremonies</w:t>
      </w:r>
      <w:r w:rsidR="003E115F" w:rsidRPr="00AA3571">
        <w:rPr>
          <w:rFonts w:ascii="Times New Roman" w:hAnsi="Times New Roman" w:cs="Times New Roman"/>
          <w:color w:val="000000" w:themeColor="text1"/>
        </w:rPr>
        <w:t xml:space="preserve"> are team meetings promoting</w:t>
      </w:r>
      <w:r w:rsidR="00962100" w:rsidRPr="00AA3571">
        <w:rPr>
          <w:rFonts w:ascii="Times New Roman" w:hAnsi="Times New Roman" w:cs="Times New Roman"/>
          <w:color w:val="000000" w:themeColor="text1"/>
        </w:rPr>
        <w:t xml:space="preserve"> face-to-face contact, teamwork, and product review</w:t>
      </w:r>
      <w:r w:rsidR="003E115F" w:rsidRPr="00AA3571">
        <w:rPr>
          <w:rFonts w:ascii="Times New Roman" w:hAnsi="Times New Roman" w:cs="Times New Roman"/>
          <w:color w:val="000000" w:themeColor="text1"/>
        </w:rPr>
        <w:t xml:space="preserve"> that take</w:t>
      </w:r>
      <w:r w:rsidR="00087DBE" w:rsidRPr="00AA3571">
        <w:rPr>
          <w:rFonts w:ascii="Times New Roman" w:hAnsi="Times New Roman" w:cs="Times New Roman"/>
          <w:color w:val="000000" w:themeColor="text1"/>
        </w:rPr>
        <w:t>s</w:t>
      </w:r>
      <w:r w:rsidR="003E115F" w:rsidRPr="00AA3571">
        <w:rPr>
          <w:rFonts w:ascii="Times New Roman" w:hAnsi="Times New Roman" w:cs="Times New Roman"/>
          <w:color w:val="000000" w:themeColor="text1"/>
        </w:rPr>
        <w:t xml:space="preserve"> place throughout each spring</w:t>
      </w:r>
      <w:r w:rsidR="00087DBE" w:rsidRPr="00AA3571">
        <w:rPr>
          <w:rFonts w:ascii="Times New Roman" w:hAnsi="Times New Roman" w:cs="Times New Roman"/>
          <w:color w:val="000000" w:themeColor="text1"/>
        </w:rPr>
        <w:t xml:space="preserve"> (Cobb, 2015)</w:t>
      </w:r>
      <w:r w:rsidR="00962100" w:rsidRPr="00AA3571">
        <w:rPr>
          <w:rFonts w:ascii="Times New Roman" w:hAnsi="Times New Roman" w:cs="Times New Roman"/>
          <w:color w:val="000000" w:themeColor="text1"/>
        </w:rPr>
        <w:t>.</w:t>
      </w:r>
      <w:r w:rsidR="003E115F" w:rsidRPr="00AA3571">
        <w:rPr>
          <w:rFonts w:ascii="Times New Roman" w:hAnsi="Times New Roman" w:cs="Times New Roman"/>
          <w:color w:val="000000" w:themeColor="text1"/>
        </w:rPr>
        <w:t xml:space="preserve"> The </w:t>
      </w:r>
      <w:r w:rsidR="00491E6D" w:rsidRPr="00AA3571">
        <w:rPr>
          <w:rFonts w:ascii="Times New Roman" w:hAnsi="Times New Roman" w:cs="Times New Roman"/>
          <w:color w:val="000000" w:themeColor="text1"/>
        </w:rPr>
        <w:t xml:space="preserve">scrum </w:t>
      </w:r>
      <w:r w:rsidR="003E115F" w:rsidRPr="00AA3571">
        <w:rPr>
          <w:rFonts w:ascii="Times New Roman" w:hAnsi="Times New Roman" w:cs="Times New Roman"/>
          <w:color w:val="000000" w:themeColor="text1"/>
        </w:rPr>
        <w:t>ceremonies are</w:t>
      </w:r>
      <w:r w:rsidR="008B62C6" w:rsidRPr="00AA3571">
        <w:rPr>
          <w:rFonts w:ascii="Times New Roman" w:hAnsi="Times New Roman" w:cs="Times New Roman"/>
          <w:color w:val="000000" w:themeColor="text1"/>
        </w:rPr>
        <w:t xml:space="preserve"> the sprint planning, daily scrum meetings, the sprint review, and the sprint retrospective</w:t>
      </w:r>
      <w:r w:rsidR="003E115F" w:rsidRPr="00AA3571">
        <w:rPr>
          <w:rFonts w:ascii="Times New Roman" w:hAnsi="Times New Roman" w:cs="Times New Roman"/>
          <w:color w:val="000000" w:themeColor="text1"/>
        </w:rPr>
        <w:t xml:space="preserve"> (</w:t>
      </w:r>
      <w:proofErr w:type="spellStart"/>
      <w:r w:rsidR="003E115F" w:rsidRPr="00AA3571">
        <w:rPr>
          <w:color w:val="000000" w:themeColor="text1"/>
          <w:shd w:val="clear" w:color="auto" w:fill="FFFFFF"/>
        </w:rPr>
        <w:t>Malsam</w:t>
      </w:r>
      <w:proofErr w:type="spellEnd"/>
      <w:r w:rsidR="003E115F" w:rsidRPr="00AA3571">
        <w:rPr>
          <w:color w:val="000000" w:themeColor="text1"/>
          <w:shd w:val="clear" w:color="auto" w:fill="FFFFFF"/>
        </w:rPr>
        <w:t>, 2019</w:t>
      </w:r>
      <w:r w:rsidR="003E115F" w:rsidRPr="00AA3571">
        <w:rPr>
          <w:rFonts w:ascii="Times New Roman" w:hAnsi="Times New Roman" w:cs="Times New Roman"/>
          <w:color w:val="000000" w:themeColor="text1"/>
        </w:rPr>
        <w:t xml:space="preserve">). </w:t>
      </w:r>
      <w:r w:rsidR="004332B6">
        <w:rPr>
          <w:rFonts w:ascii="Times New Roman" w:hAnsi="Times New Roman" w:cs="Times New Roman"/>
          <w:color w:val="000000" w:themeColor="text1"/>
        </w:rPr>
        <w:t xml:space="preserve">Scrum Master also may create project charters. </w:t>
      </w:r>
    </w:p>
    <w:p w14:paraId="7CD880A9" w14:textId="77777777" w:rsidR="00087DBE" w:rsidRPr="00AA3571" w:rsidRDefault="003152F6" w:rsidP="00E3405E">
      <w:pPr>
        <w:rPr>
          <w:rFonts w:ascii="Times New Roman" w:hAnsi="Times New Roman" w:cs="Times New Roman"/>
          <w:color w:val="000000" w:themeColor="text1"/>
        </w:rPr>
      </w:pPr>
      <w:r w:rsidRPr="00AA3571">
        <w:rPr>
          <w:rFonts w:ascii="Times New Roman" w:hAnsi="Times New Roman" w:cs="Times New Roman"/>
          <w:color w:val="000000" w:themeColor="text1"/>
        </w:rPr>
        <w:t>I practiced the role of a scrum master at the s</w:t>
      </w:r>
      <w:r w:rsidR="001902DF">
        <w:rPr>
          <w:rFonts w:ascii="Times New Roman" w:hAnsi="Times New Roman" w:cs="Times New Roman"/>
          <w:color w:val="000000" w:themeColor="text1"/>
        </w:rPr>
        <w:t>tart of the project. I developed</w:t>
      </w:r>
      <w:r w:rsidRPr="00AA3571">
        <w:rPr>
          <w:rFonts w:ascii="Times New Roman" w:hAnsi="Times New Roman" w:cs="Times New Roman"/>
          <w:color w:val="000000" w:themeColor="text1"/>
        </w:rPr>
        <w:t xml:space="preserve"> the team regulations regarding conduct and communication. I created the daily agenda for the daily scrum meetings. The daily agenda provides the team with simple directive</w:t>
      </w:r>
      <w:r w:rsidR="001902DF">
        <w:rPr>
          <w:rFonts w:ascii="Times New Roman" w:hAnsi="Times New Roman" w:cs="Times New Roman"/>
          <w:color w:val="000000" w:themeColor="text1"/>
        </w:rPr>
        <w:t>s</w:t>
      </w:r>
      <w:r w:rsidRPr="00AA3571">
        <w:rPr>
          <w:rFonts w:ascii="Times New Roman" w:hAnsi="Times New Roman" w:cs="Times New Roman"/>
          <w:color w:val="000000" w:themeColor="text1"/>
        </w:rPr>
        <w:t xml:space="preserve"> rega</w:t>
      </w:r>
      <w:r w:rsidR="001902DF">
        <w:rPr>
          <w:rFonts w:ascii="Times New Roman" w:hAnsi="Times New Roman" w:cs="Times New Roman"/>
          <w:color w:val="000000" w:themeColor="text1"/>
        </w:rPr>
        <w:t>rding the discussion of</w:t>
      </w:r>
      <w:r w:rsidRPr="00AA3571">
        <w:rPr>
          <w:rFonts w:ascii="Times New Roman" w:hAnsi="Times New Roman" w:cs="Times New Roman"/>
          <w:color w:val="000000" w:themeColor="text1"/>
        </w:rPr>
        <w:t xml:space="preserve"> the daily agenda. Every member is expected to participate and follow the daily agenda. Once given a template, I created the agile project charter for the team. Th</w:t>
      </w:r>
      <w:r w:rsidR="00C06E8E" w:rsidRPr="00AA3571">
        <w:rPr>
          <w:rFonts w:ascii="Times New Roman" w:hAnsi="Times New Roman" w:cs="Times New Roman"/>
          <w:color w:val="000000" w:themeColor="text1"/>
        </w:rPr>
        <w:t xml:space="preserve">e project charter </w:t>
      </w:r>
      <w:r w:rsidRPr="00AA3571">
        <w:rPr>
          <w:rFonts w:ascii="Times New Roman" w:hAnsi="Times New Roman" w:cs="Times New Roman"/>
          <w:color w:val="000000" w:themeColor="text1"/>
        </w:rPr>
        <w:t xml:space="preserve">states the business vision, mission statement, team roles, success criteria, project risk, rules </w:t>
      </w:r>
      <w:r w:rsidR="00C06E8E" w:rsidRPr="00AA3571">
        <w:rPr>
          <w:rFonts w:ascii="Times New Roman" w:hAnsi="Times New Roman" w:cs="Times New Roman"/>
          <w:color w:val="000000" w:themeColor="text1"/>
        </w:rPr>
        <w:t>of behavior</w:t>
      </w:r>
      <w:r w:rsidRPr="00AA3571">
        <w:rPr>
          <w:rFonts w:ascii="Times New Roman" w:hAnsi="Times New Roman" w:cs="Times New Roman"/>
          <w:color w:val="000000" w:themeColor="text1"/>
        </w:rPr>
        <w:t xml:space="preserve">, and communication guidelines. </w:t>
      </w:r>
      <w:r w:rsidR="00C06E8E" w:rsidRPr="00AA3571">
        <w:rPr>
          <w:rFonts w:ascii="Times New Roman" w:hAnsi="Times New Roman" w:cs="Times New Roman"/>
          <w:color w:val="000000" w:themeColor="text1"/>
        </w:rPr>
        <w:t>The charter promotes collaboration by declaring a clear set of standards to the team, with an emphasis on teamwork and a positive environment.</w:t>
      </w:r>
    </w:p>
    <w:p w14:paraId="18CCBD32" w14:textId="77777777" w:rsidR="00A61E7F" w:rsidRPr="00AA3571" w:rsidRDefault="00A025FD" w:rsidP="00E3405E">
      <w:pPr>
        <w:rPr>
          <w:rFonts w:ascii="Times New Roman" w:hAnsi="Times New Roman" w:cs="Times New Roman"/>
          <w:color w:val="000000" w:themeColor="text1"/>
        </w:rPr>
      </w:pPr>
      <w:r w:rsidRPr="00AA3571">
        <w:rPr>
          <w:rFonts w:ascii="Times New Roman" w:hAnsi="Times New Roman" w:cs="Times New Roman"/>
          <w:color w:val="000000" w:themeColor="text1"/>
        </w:rPr>
        <w:t>The product owner is mix between the role of a business representative and business analyst. The owner directly handles client relations and communicates the information back to the team. The responsibilities are maximizing the value of the product, making product decisions, providing direction on what the team needs to build, and setting work priorities (Cobb, 2015).</w:t>
      </w:r>
      <w:r w:rsidR="0061080F" w:rsidRPr="00AA3571">
        <w:rPr>
          <w:rFonts w:ascii="Times New Roman" w:hAnsi="Times New Roman" w:cs="Times New Roman"/>
          <w:color w:val="000000" w:themeColor="text1"/>
        </w:rPr>
        <w:t xml:space="preserve"> A </w:t>
      </w:r>
      <w:r w:rsidR="00816D6E">
        <w:rPr>
          <w:rFonts w:ascii="Times New Roman" w:hAnsi="Times New Roman" w:cs="Times New Roman"/>
          <w:color w:val="000000" w:themeColor="text1"/>
        </w:rPr>
        <w:t>product owner must adhere to</w:t>
      </w:r>
      <w:r w:rsidR="0061080F" w:rsidRPr="00AA3571">
        <w:rPr>
          <w:rFonts w:ascii="Times New Roman" w:hAnsi="Times New Roman" w:cs="Times New Roman"/>
          <w:color w:val="000000" w:themeColor="text1"/>
        </w:rPr>
        <w:t xml:space="preserve"> important principles in agile. The principles are that the product is user-oriented and the user</w:t>
      </w:r>
      <w:r w:rsidR="00C53D91" w:rsidRPr="00AA3571">
        <w:rPr>
          <w:rFonts w:ascii="Times New Roman" w:hAnsi="Times New Roman" w:cs="Times New Roman"/>
          <w:color w:val="000000" w:themeColor="text1"/>
        </w:rPr>
        <w:t>s are</w:t>
      </w:r>
      <w:r w:rsidR="0061080F" w:rsidRPr="00AA3571">
        <w:rPr>
          <w:rFonts w:ascii="Times New Roman" w:hAnsi="Times New Roman" w:cs="Times New Roman"/>
          <w:color w:val="000000" w:themeColor="text1"/>
        </w:rPr>
        <w:t xml:space="preserve"> involved throughout the entire project. </w:t>
      </w:r>
      <w:r w:rsidR="00653A48" w:rsidRPr="00AA3571">
        <w:rPr>
          <w:rFonts w:ascii="Times New Roman" w:hAnsi="Times New Roman" w:cs="Times New Roman"/>
          <w:color w:val="000000" w:themeColor="text1"/>
        </w:rPr>
        <w:t xml:space="preserve">Throughout the </w:t>
      </w:r>
      <w:r w:rsidR="00653A48" w:rsidRPr="00AA3571">
        <w:rPr>
          <w:rFonts w:ascii="Times New Roman" w:hAnsi="Times New Roman" w:cs="Times New Roman"/>
          <w:color w:val="000000" w:themeColor="text1"/>
        </w:rPr>
        <w:lastRenderedPageBreak/>
        <w:t xml:space="preserve">project, a product owner meets with the client, known as the user, and sometimes actual users to discussion their expectations and obtain feedback. </w:t>
      </w:r>
      <w:r w:rsidR="00C53D91" w:rsidRPr="00AA3571">
        <w:rPr>
          <w:rFonts w:ascii="Times New Roman" w:hAnsi="Times New Roman" w:cs="Times New Roman"/>
          <w:color w:val="000000" w:themeColor="text1"/>
        </w:rPr>
        <w:t>User stories are developed to define the requirements of the product</w:t>
      </w:r>
      <w:r w:rsidR="00653A48" w:rsidRPr="00AA3571">
        <w:rPr>
          <w:rFonts w:ascii="Times New Roman" w:hAnsi="Times New Roman" w:cs="Times New Roman"/>
          <w:color w:val="000000" w:themeColor="text1"/>
        </w:rPr>
        <w:t>. Each story focuses on a specific user statement in a clear and concise manner.</w:t>
      </w:r>
      <w:r w:rsidR="00C53D91" w:rsidRPr="00AA3571">
        <w:rPr>
          <w:rFonts w:ascii="Times New Roman" w:hAnsi="Times New Roman" w:cs="Times New Roman"/>
          <w:color w:val="000000" w:themeColor="text1"/>
        </w:rPr>
        <w:t xml:space="preserve"> </w:t>
      </w:r>
      <w:r w:rsidR="006623FE" w:rsidRPr="00AA3571">
        <w:rPr>
          <w:rFonts w:ascii="Times New Roman" w:hAnsi="Times New Roman" w:cs="Times New Roman"/>
          <w:color w:val="000000" w:themeColor="text1"/>
        </w:rPr>
        <w:t>User stories consist</w:t>
      </w:r>
      <w:r w:rsidR="00C53D91" w:rsidRPr="00AA3571">
        <w:rPr>
          <w:rFonts w:ascii="Times New Roman" w:hAnsi="Times New Roman" w:cs="Times New Roman"/>
          <w:color w:val="000000" w:themeColor="text1"/>
        </w:rPr>
        <w:t xml:space="preserve"> of the user</w:t>
      </w:r>
      <w:r w:rsidR="006623FE" w:rsidRPr="00AA3571">
        <w:rPr>
          <w:rFonts w:ascii="Times New Roman" w:hAnsi="Times New Roman" w:cs="Times New Roman"/>
          <w:color w:val="000000" w:themeColor="text1"/>
        </w:rPr>
        <w:t xml:space="preserve"> type, priority, size (level of effort), the user’s expectations, and the acceptance criteria to meet the expectation. </w:t>
      </w:r>
      <w:r w:rsidR="008145FC" w:rsidRPr="00AA3571">
        <w:rPr>
          <w:rFonts w:ascii="Times New Roman" w:hAnsi="Times New Roman" w:cs="Times New Roman"/>
          <w:color w:val="000000" w:themeColor="text1"/>
        </w:rPr>
        <w:t xml:space="preserve">Though any team member can write user stories, the product owner is usually responsible for their creation. </w:t>
      </w:r>
      <w:r w:rsidR="00653A48" w:rsidRPr="00AA3571">
        <w:rPr>
          <w:rFonts w:ascii="Times New Roman" w:hAnsi="Times New Roman" w:cs="Times New Roman"/>
          <w:color w:val="000000" w:themeColor="text1"/>
        </w:rPr>
        <w:t xml:space="preserve">The product owner </w:t>
      </w:r>
      <w:r w:rsidR="008145FC" w:rsidRPr="00AA3571">
        <w:rPr>
          <w:rFonts w:ascii="Times New Roman" w:hAnsi="Times New Roman" w:cs="Times New Roman"/>
          <w:color w:val="000000" w:themeColor="text1"/>
        </w:rPr>
        <w:t>also forms</w:t>
      </w:r>
      <w:r w:rsidR="00653A48" w:rsidRPr="00AA3571">
        <w:rPr>
          <w:rFonts w:ascii="Times New Roman" w:hAnsi="Times New Roman" w:cs="Times New Roman"/>
          <w:color w:val="000000" w:themeColor="text1"/>
        </w:rPr>
        <w:t xml:space="preserve"> and maintains the product backlog. The product backlog is a dynamic catalog of user stories, often viewed as a queue of work to be completed (Cobb, 2015).</w:t>
      </w:r>
      <w:r w:rsidR="008145FC" w:rsidRPr="00AA3571">
        <w:rPr>
          <w:rFonts w:ascii="Times New Roman" w:hAnsi="Times New Roman" w:cs="Times New Roman"/>
          <w:color w:val="000000" w:themeColor="text1"/>
        </w:rPr>
        <w:t xml:space="preserve"> The product backlog is periodically updated, known as grooming, to keep the user stories updated, correct errors, and remove obsolete stories.</w:t>
      </w:r>
    </w:p>
    <w:p w14:paraId="0182ECED" w14:textId="77777777" w:rsidR="00653A48" w:rsidRPr="00AA3571" w:rsidRDefault="00A61E7F" w:rsidP="00E3405E">
      <w:pPr>
        <w:rPr>
          <w:rFonts w:ascii="Times New Roman" w:hAnsi="Times New Roman" w:cs="Times New Roman"/>
          <w:color w:val="000000" w:themeColor="text1"/>
        </w:rPr>
      </w:pPr>
      <w:r w:rsidRPr="00AA3571">
        <w:rPr>
          <w:rFonts w:ascii="Times New Roman" w:hAnsi="Times New Roman" w:cs="Times New Roman"/>
          <w:color w:val="000000" w:themeColor="text1"/>
        </w:rPr>
        <w:t xml:space="preserve">I was the product owner near the start of project, shortly after the scrum master. </w:t>
      </w:r>
      <w:r w:rsidR="001C4327" w:rsidRPr="00AA3571">
        <w:rPr>
          <w:rFonts w:ascii="Times New Roman" w:hAnsi="Times New Roman" w:cs="Times New Roman"/>
          <w:color w:val="000000" w:themeColor="text1"/>
        </w:rPr>
        <w:t xml:space="preserve">At the start of the project, </w:t>
      </w:r>
      <w:r w:rsidRPr="00AA3571">
        <w:rPr>
          <w:rFonts w:ascii="Times New Roman" w:hAnsi="Times New Roman" w:cs="Times New Roman"/>
          <w:color w:val="000000" w:themeColor="text1"/>
        </w:rPr>
        <w:t xml:space="preserve">I “attended” a client/user meeting to discuss the user’s expectations and product desires. After the meeting, I developed user </w:t>
      </w:r>
      <w:r w:rsidR="001C4327" w:rsidRPr="00AA3571">
        <w:rPr>
          <w:rFonts w:ascii="Times New Roman" w:hAnsi="Times New Roman" w:cs="Times New Roman"/>
          <w:color w:val="000000" w:themeColor="text1"/>
        </w:rPr>
        <w:t xml:space="preserve">stories to develop and organized the stories </w:t>
      </w:r>
      <w:r w:rsidRPr="00AA3571">
        <w:rPr>
          <w:rFonts w:ascii="Times New Roman" w:hAnsi="Times New Roman" w:cs="Times New Roman"/>
          <w:color w:val="000000" w:themeColor="text1"/>
        </w:rPr>
        <w:t xml:space="preserve">into the product backlog. About halfway through the product, the users wanted a change in direction from general vacations to wellness vacations. I reformed the user stories and </w:t>
      </w:r>
      <w:r w:rsidR="001C4327" w:rsidRPr="00AA3571">
        <w:rPr>
          <w:rFonts w:ascii="Times New Roman" w:hAnsi="Times New Roman" w:cs="Times New Roman"/>
          <w:color w:val="000000" w:themeColor="text1"/>
        </w:rPr>
        <w:t xml:space="preserve">product </w:t>
      </w:r>
      <w:r w:rsidRPr="00AA3571">
        <w:rPr>
          <w:rFonts w:ascii="Times New Roman" w:hAnsi="Times New Roman" w:cs="Times New Roman"/>
          <w:color w:val="000000" w:themeColor="text1"/>
        </w:rPr>
        <w:t>backlog. I would have most likely updated the team at a scrum ceremony and through email. By continuously communicating with the user and keeping the team updated, the team is able to adhere to developing a user-oriented product. Maintaining the backlog prevents confusion among the team regarding to user expectation and keeps the product development at a steady pace.</w:t>
      </w:r>
    </w:p>
    <w:p w14:paraId="16C7F7B3" w14:textId="77777777" w:rsidR="00A025FD" w:rsidRPr="00AA3571" w:rsidRDefault="00A025FD" w:rsidP="00E3405E">
      <w:pPr>
        <w:rPr>
          <w:rFonts w:ascii="Times New Roman" w:hAnsi="Times New Roman" w:cs="Times New Roman"/>
          <w:color w:val="000000" w:themeColor="text1"/>
        </w:rPr>
      </w:pPr>
      <w:r w:rsidRPr="00AA3571">
        <w:rPr>
          <w:rFonts w:ascii="Times New Roman" w:hAnsi="Times New Roman" w:cs="Times New Roman"/>
          <w:color w:val="000000" w:themeColor="text1"/>
        </w:rPr>
        <w:t>The developer creates the functionality of the product. In software development, the developer utilizes the user stories to produce features that the user is expecting of the product. The developer is to make the functionality as expected without over</w:t>
      </w:r>
      <w:r w:rsidR="009E521C" w:rsidRPr="00AA3571">
        <w:rPr>
          <w:rFonts w:ascii="Times New Roman" w:hAnsi="Times New Roman" w:cs="Times New Roman"/>
          <w:color w:val="000000" w:themeColor="text1"/>
        </w:rPr>
        <w:t>-</w:t>
      </w:r>
      <w:r w:rsidRPr="00AA3571">
        <w:rPr>
          <w:rFonts w:ascii="Times New Roman" w:hAnsi="Times New Roman" w:cs="Times New Roman"/>
          <w:color w:val="000000" w:themeColor="text1"/>
        </w:rPr>
        <w:t xml:space="preserve"> or under</w:t>
      </w:r>
      <w:r w:rsidR="009E521C" w:rsidRPr="00AA3571">
        <w:rPr>
          <w:rFonts w:ascii="Times New Roman" w:hAnsi="Times New Roman" w:cs="Times New Roman"/>
          <w:color w:val="000000" w:themeColor="text1"/>
        </w:rPr>
        <w:t>-</w:t>
      </w:r>
      <w:r w:rsidRPr="00AA3571">
        <w:rPr>
          <w:rFonts w:ascii="Times New Roman" w:hAnsi="Times New Roman" w:cs="Times New Roman"/>
          <w:color w:val="000000" w:themeColor="text1"/>
        </w:rPr>
        <w:t xml:space="preserve">supplying. The developer addresses product issues and adjusts the coding as needed. </w:t>
      </w:r>
      <w:r w:rsidR="00AA65E8" w:rsidRPr="00AA3571">
        <w:rPr>
          <w:rFonts w:ascii="Times New Roman" w:hAnsi="Times New Roman" w:cs="Times New Roman"/>
          <w:color w:val="000000" w:themeColor="text1"/>
        </w:rPr>
        <w:t>A</w:t>
      </w:r>
      <w:r w:rsidR="00E574C5" w:rsidRPr="00AA3571">
        <w:rPr>
          <w:rFonts w:ascii="Times New Roman" w:hAnsi="Times New Roman" w:cs="Times New Roman"/>
          <w:color w:val="000000" w:themeColor="text1"/>
        </w:rPr>
        <w:t xml:space="preserve"> developer uses the </w:t>
      </w:r>
      <w:r w:rsidR="00E574C5" w:rsidRPr="00AA3571">
        <w:rPr>
          <w:rFonts w:ascii="Times New Roman" w:hAnsi="Times New Roman" w:cs="Times New Roman"/>
          <w:color w:val="000000" w:themeColor="text1"/>
        </w:rPr>
        <w:lastRenderedPageBreak/>
        <w:t xml:space="preserve">principles of code refactoring. Code refactoring consists of removing redundancy, eliminating unnecessary functionality, revitalizing obsolete designs, and improving the current software design (Cobb, 2015). Another </w:t>
      </w:r>
      <w:proofErr w:type="gramStart"/>
      <w:r w:rsidR="00E574C5" w:rsidRPr="00AA3571">
        <w:rPr>
          <w:rFonts w:ascii="Times New Roman" w:hAnsi="Times New Roman" w:cs="Times New Roman"/>
          <w:color w:val="000000" w:themeColor="text1"/>
        </w:rPr>
        <w:t>principles</w:t>
      </w:r>
      <w:proofErr w:type="gramEnd"/>
      <w:r w:rsidR="00E574C5" w:rsidRPr="00AA3571">
        <w:rPr>
          <w:rFonts w:ascii="Times New Roman" w:hAnsi="Times New Roman" w:cs="Times New Roman"/>
          <w:color w:val="000000" w:themeColor="text1"/>
        </w:rPr>
        <w:t xml:space="preserve"> used is continuous integration. Continuous integration is the practice of continuous integrating new or altered software into the existing software and performing tests throughout the project (Cobb, 2015). A frequently used tool is user stories</w:t>
      </w:r>
      <w:r w:rsidR="00E268E6" w:rsidRPr="00AA3571">
        <w:rPr>
          <w:rFonts w:ascii="Times New Roman" w:hAnsi="Times New Roman" w:cs="Times New Roman"/>
          <w:color w:val="000000" w:themeColor="text1"/>
        </w:rPr>
        <w:t>, usually</w:t>
      </w:r>
      <w:r w:rsidR="00E574C5" w:rsidRPr="00AA3571">
        <w:rPr>
          <w:rFonts w:ascii="Times New Roman" w:hAnsi="Times New Roman" w:cs="Times New Roman"/>
          <w:color w:val="000000" w:themeColor="text1"/>
        </w:rPr>
        <w:t xml:space="preserve"> created by</w:t>
      </w:r>
      <w:r w:rsidR="00E268E6" w:rsidRPr="00AA3571">
        <w:rPr>
          <w:rFonts w:ascii="Times New Roman" w:hAnsi="Times New Roman" w:cs="Times New Roman"/>
          <w:color w:val="000000" w:themeColor="text1"/>
        </w:rPr>
        <w:t xml:space="preserve"> the product owner. User stories allow the developer to design the code according to the user’s needs and expectation</w:t>
      </w:r>
      <w:r w:rsidR="00491E6D" w:rsidRPr="00AA3571">
        <w:rPr>
          <w:rFonts w:ascii="Times New Roman" w:hAnsi="Times New Roman" w:cs="Times New Roman"/>
          <w:color w:val="000000" w:themeColor="text1"/>
        </w:rPr>
        <w:t>. Each story consists of</w:t>
      </w:r>
      <w:r w:rsidR="00E268E6" w:rsidRPr="00AA3571">
        <w:rPr>
          <w:rFonts w:ascii="Times New Roman" w:hAnsi="Times New Roman" w:cs="Times New Roman"/>
          <w:color w:val="000000" w:themeColor="text1"/>
        </w:rPr>
        <w:t xml:space="preserve"> the user statement, acceptance criteria and the workload of the story. Developers may need to communicate with the product owner when they need clarity and/or additional information regarding the user stories. Developers would most likely contact the owner</w:t>
      </w:r>
      <w:r w:rsidR="003F444B" w:rsidRPr="00AA3571">
        <w:rPr>
          <w:rFonts w:ascii="Times New Roman" w:hAnsi="Times New Roman" w:cs="Times New Roman"/>
          <w:color w:val="000000" w:themeColor="text1"/>
        </w:rPr>
        <w:t xml:space="preserve"> face-to-face or</w:t>
      </w:r>
      <w:r w:rsidR="00E268E6" w:rsidRPr="00AA3571">
        <w:rPr>
          <w:rFonts w:ascii="Times New Roman" w:hAnsi="Times New Roman" w:cs="Times New Roman"/>
          <w:color w:val="000000" w:themeColor="text1"/>
        </w:rPr>
        <w:t xml:space="preserve"> through email or a messenge</w:t>
      </w:r>
      <w:r w:rsidR="002547E5" w:rsidRPr="00AA3571">
        <w:rPr>
          <w:rFonts w:ascii="Times New Roman" w:hAnsi="Times New Roman" w:cs="Times New Roman"/>
          <w:color w:val="000000" w:themeColor="text1"/>
        </w:rPr>
        <w:t xml:space="preserve">r system. Developers also </w:t>
      </w:r>
      <w:r w:rsidR="00E268E6" w:rsidRPr="00AA3571">
        <w:rPr>
          <w:rFonts w:ascii="Times New Roman" w:hAnsi="Times New Roman" w:cs="Times New Roman"/>
          <w:color w:val="000000" w:themeColor="text1"/>
        </w:rPr>
        <w:t>communicate with the scrum master during ceremonies to state their progress, goals, and issues they are facing.</w:t>
      </w:r>
    </w:p>
    <w:p w14:paraId="107638F7" w14:textId="77777777" w:rsidR="00FE48B0" w:rsidRPr="00AA3571" w:rsidRDefault="00FE48B0" w:rsidP="00E3405E">
      <w:pPr>
        <w:rPr>
          <w:rFonts w:ascii="Times New Roman" w:hAnsi="Times New Roman" w:cs="Times New Roman"/>
          <w:color w:val="000000" w:themeColor="text1"/>
        </w:rPr>
      </w:pPr>
      <w:r w:rsidRPr="00AA3571">
        <w:rPr>
          <w:rFonts w:ascii="Times New Roman" w:hAnsi="Times New Roman" w:cs="Times New Roman"/>
          <w:color w:val="000000" w:themeColor="text1"/>
        </w:rPr>
        <w:t xml:space="preserve">I practiced the role of the developer near the end of the project. </w:t>
      </w:r>
      <w:r w:rsidR="008B2A60" w:rsidRPr="00AA3571">
        <w:rPr>
          <w:rFonts w:ascii="Times New Roman" w:hAnsi="Times New Roman" w:cs="Times New Roman"/>
          <w:color w:val="000000" w:themeColor="text1"/>
        </w:rPr>
        <w:t xml:space="preserve">The project changed direction from </w:t>
      </w:r>
      <w:r w:rsidR="002547E5" w:rsidRPr="00AA3571">
        <w:rPr>
          <w:rFonts w:ascii="Times New Roman" w:hAnsi="Times New Roman" w:cs="Times New Roman"/>
          <w:color w:val="000000" w:themeColor="text1"/>
        </w:rPr>
        <w:t>general vacations to</w:t>
      </w:r>
      <w:r w:rsidR="008B2A60" w:rsidRPr="00AA3571">
        <w:rPr>
          <w:rFonts w:ascii="Times New Roman" w:hAnsi="Times New Roman" w:cs="Times New Roman"/>
          <w:color w:val="000000" w:themeColor="text1"/>
        </w:rPr>
        <w:t xml:space="preserve"> wellness vacation</w:t>
      </w:r>
      <w:r w:rsidR="00FB1A89" w:rsidRPr="00AA3571">
        <w:rPr>
          <w:rFonts w:ascii="Times New Roman" w:hAnsi="Times New Roman" w:cs="Times New Roman"/>
          <w:color w:val="000000" w:themeColor="text1"/>
        </w:rPr>
        <w:t>s</w:t>
      </w:r>
      <w:r w:rsidR="008B2A60" w:rsidRPr="00AA3571">
        <w:rPr>
          <w:rFonts w:ascii="Times New Roman" w:hAnsi="Times New Roman" w:cs="Times New Roman"/>
          <w:color w:val="000000" w:themeColor="text1"/>
        </w:rPr>
        <w:t xml:space="preserve">. </w:t>
      </w:r>
      <w:r w:rsidR="00AA65E8" w:rsidRPr="00AA3571">
        <w:rPr>
          <w:rFonts w:ascii="Times New Roman" w:hAnsi="Times New Roman" w:cs="Times New Roman"/>
          <w:color w:val="000000" w:themeColor="text1"/>
        </w:rPr>
        <w:t>The code was already developed for general vacations. I had to update the coding</w:t>
      </w:r>
      <w:r w:rsidR="00FB1A89" w:rsidRPr="00AA3571">
        <w:rPr>
          <w:rFonts w:ascii="Times New Roman" w:hAnsi="Times New Roman" w:cs="Times New Roman"/>
          <w:color w:val="000000" w:themeColor="text1"/>
        </w:rPr>
        <w:t xml:space="preserve"> and pictures according the user’s new requests for wellness vacations. I sent an email to the product owner and tester to ask for clarity and additional information about user stories/expectations. By communicating through email, I could clearly state my issues and receive a written response. The changes could have caused confusion. Through proper communication, I collaborated wit</w:t>
      </w:r>
      <w:r w:rsidR="002547E5" w:rsidRPr="00AA3571">
        <w:rPr>
          <w:rFonts w:ascii="Times New Roman" w:hAnsi="Times New Roman" w:cs="Times New Roman"/>
          <w:color w:val="000000" w:themeColor="text1"/>
        </w:rPr>
        <w:t>h my team and maintained</w:t>
      </w:r>
      <w:r w:rsidR="00FB1A89" w:rsidRPr="00AA3571">
        <w:rPr>
          <w:rFonts w:ascii="Times New Roman" w:hAnsi="Times New Roman" w:cs="Times New Roman"/>
          <w:color w:val="000000" w:themeColor="text1"/>
        </w:rPr>
        <w:t xml:space="preserve"> continuity. </w:t>
      </w:r>
    </w:p>
    <w:p w14:paraId="22741DC8" w14:textId="77777777" w:rsidR="00A025FD" w:rsidRPr="00AA3571" w:rsidRDefault="00A025FD" w:rsidP="00E3405E">
      <w:pPr>
        <w:rPr>
          <w:rFonts w:ascii="Times New Roman" w:hAnsi="Times New Roman" w:cs="Times New Roman"/>
          <w:color w:val="000000" w:themeColor="text1"/>
        </w:rPr>
      </w:pPr>
      <w:r w:rsidRPr="00AA3571">
        <w:rPr>
          <w:rFonts w:ascii="Times New Roman" w:hAnsi="Times New Roman" w:cs="Times New Roman"/>
          <w:color w:val="000000" w:themeColor="text1"/>
        </w:rPr>
        <w:t xml:space="preserve">The tester is either part of the team or works directly with the team. The tester ensures the quality and reliability of the product. Throughout the entire agile project, the tester analyzes the software from the user’s perspective using test cases. One agile testing principles is value-driven testing. Since it is not possible to test the </w:t>
      </w:r>
      <w:r w:rsidR="001C4327" w:rsidRPr="00AA3571">
        <w:rPr>
          <w:rFonts w:ascii="Times New Roman" w:hAnsi="Times New Roman" w:cs="Times New Roman"/>
          <w:color w:val="000000" w:themeColor="text1"/>
        </w:rPr>
        <w:t>entire project</w:t>
      </w:r>
      <w:r w:rsidRPr="00AA3571">
        <w:rPr>
          <w:rFonts w:ascii="Times New Roman" w:hAnsi="Times New Roman" w:cs="Times New Roman"/>
          <w:color w:val="000000" w:themeColor="text1"/>
        </w:rPr>
        <w:t xml:space="preserve">, testing is performed on functions that </w:t>
      </w:r>
      <w:r w:rsidRPr="00AA3571">
        <w:rPr>
          <w:rFonts w:ascii="Times New Roman" w:hAnsi="Times New Roman" w:cs="Times New Roman"/>
          <w:color w:val="000000" w:themeColor="text1"/>
        </w:rPr>
        <w:lastRenderedPageBreak/>
        <w:t xml:space="preserve">users consider important. </w:t>
      </w:r>
      <w:r w:rsidR="001C4327" w:rsidRPr="00AA3571">
        <w:rPr>
          <w:rFonts w:ascii="Times New Roman" w:hAnsi="Times New Roman" w:cs="Times New Roman"/>
          <w:color w:val="000000" w:themeColor="text1"/>
        </w:rPr>
        <w:t>This allows for additional testing to be</w:t>
      </w:r>
      <w:r w:rsidRPr="00AA3571">
        <w:rPr>
          <w:rFonts w:ascii="Times New Roman" w:hAnsi="Times New Roman" w:cs="Times New Roman"/>
          <w:color w:val="000000" w:themeColor="text1"/>
        </w:rPr>
        <w:t xml:space="preserve"> minimalized or eliminated. Another principle is automated regression testing. Testing is repeated on previous functions to ensure that that new functionalities or corrections did not negatively affect the previous functions. An additional principle is acceptance test-driven development (</w:t>
      </w:r>
      <w:proofErr w:type="spellStart"/>
      <w:r w:rsidRPr="00AA3571">
        <w:rPr>
          <w:rFonts w:ascii="Times New Roman" w:hAnsi="Times New Roman" w:cs="Times New Roman"/>
          <w:color w:val="000000" w:themeColor="text1"/>
        </w:rPr>
        <w:t>ATDD</w:t>
      </w:r>
      <w:proofErr w:type="spellEnd"/>
      <w:r w:rsidRPr="00AA3571">
        <w:rPr>
          <w:rFonts w:ascii="Times New Roman" w:hAnsi="Times New Roman" w:cs="Times New Roman"/>
          <w:color w:val="000000" w:themeColor="text1"/>
        </w:rPr>
        <w:t xml:space="preserve">). </w:t>
      </w:r>
      <w:proofErr w:type="spellStart"/>
      <w:r w:rsidRPr="00AA3571">
        <w:rPr>
          <w:rFonts w:ascii="Times New Roman" w:hAnsi="Times New Roman" w:cs="Times New Roman"/>
          <w:color w:val="000000" w:themeColor="text1"/>
        </w:rPr>
        <w:t>ATDD</w:t>
      </w:r>
      <w:proofErr w:type="spellEnd"/>
      <w:r w:rsidRPr="00AA3571">
        <w:rPr>
          <w:rFonts w:ascii="Times New Roman" w:hAnsi="Times New Roman" w:cs="Times New Roman"/>
          <w:color w:val="000000" w:themeColor="text1"/>
        </w:rPr>
        <w:t xml:space="preserve"> is a process where all team members work out requirements, predict potential pitfalls, and reduce the change of errors before coding and throughout the project (</w:t>
      </w:r>
      <w:r w:rsidRPr="00AA3571">
        <w:rPr>
          <w:rFonts w:ascii="Times New Roman" w:hAnsi="Times New Roman" w:cs="Times New Roman"/>
          <w:color w:val="000000" w:themeColor="text1"/>
          <w:shd w:val="clear" w:color="auto" w:fill="FFFFFF"/>
        </w:rPr>
        <w:t>Rouse, 2019</w:t>
      </w:r>
      <w:r w:rsidRPr="00AA3571">
        <w:rPr>
          <w:rFonts w:ascii="Times New Roman" w:hAnsi="Times New Roman" w:cs="Times New Roman"/>
          <w:color w:val="000000" w:themeColor="text1"/>
        </w:rPr>
        <w:t>). In agile, testers formulate pass or fall testing for t</w:t>
      </w:r>
      <w:r w:rsidR="001C4327" w:rsidRPr="00AA3571">
        <w:rPr>
          <w:rFonts w:ascii="Times New Roman" w:hAnsi="Times New Roman" w:cs="Times New Roman"/>
          <w:color w:val="000000" w:themeColor="text1"/>
        </w:rPr>
        <w:t xml:space="preserve">he production, constructed from </w:t>
      </w:r>
      <w:r w:rsidRPr="00AA3571">
        <w:rPr>
          <w:rFonts w:ascii="Times New Roman" w:hAnsi="Times New Roman" w:cs="Times New Roman"/>
          <w:color w:val="000000" w:themeColor="text1"/>
        </w:rPr>
        <w:t xml:space="preserve">user stories. The pass/fall criteria </w:t>
      </w:r>
      <w:proofErr w:type="gramStart"/>
      <w:r w:rsidRPr="00AA3571">
        <w:rPr>
          <w:rFonts w:ascii="Times New Roman" w:hAnsi="Times New Roman" w:cs="Times New Roman"/>
          <w:color w:val="000000" w:themeColor="text1"/>
        </w:rPr>
        <w:t>is</w:t>
      </w:r>
      <w:proofErr w:type="gramEnd"/>
      <w:r w:rsidRPr="00AA3571">
        <w:rPr>
          <w:rFonts w:ascii="Times New Roman" w:hAnsi="Times New Roman" w:cs="Times New Roman"/>
          <w:color w:val="000000" w:themeColor="text1"/>
        </w:rPr>
        <w:t xml:space="preserve"> specific to the user story and consists of individualized user inputs and expected results.</w:t>
      </w:r>
      <w:r w:rsidR="001C4327" w:rsidRPr="00AA3571">
        <w:rPr>
          <w:rFonts w:ascii="Times New Roman" w:hAnsi="Times New Roman" w:cs="Times New Roman"/>
          <w:color w:val="000000" w:themeColor="text1"/>
        </w:rPr>
        <w:t xml:space="preserve"> To pass the test, all the inputs must generate the expected results.</w:t>
      </w:r>
      <w:r w:rsidRPr="00AA3571">
        <w:rPr>
          <w:rFonts w:ascii="Times New Roman" w:hAnsi="Times New Roman" w:cs="Times New Roman"/>
          <w:color w:val="000000" w:themeColor="text1"/>
        </w:rPr>
        <w:t xml:space="preserve"> At times, user stories may be lacking in information needed by the tester. Tester often contact</w:t>
      </w:r>
      <w:r w:rsidR="00D674C2" w:rsidRPr="00AA3571">
        <w:rPr>
          <w:rFonts w:ascii="Times New Roman" w:hAnsi="Times New Roman" w:cs="Times New Roman"/>
          <w:color w:val="000000" w:themeColor="text1"/>
        </w:rPr>
        <w:t>s</w:t>
      </w:r>
      <w:r w:rsidRPr="00AA3571">
        <w:rPr>
          <w:rFonts w:ascii="Times New Roman" w:hAnsi="Times New Roman" w:cs="Times New Roman"/>
          <w:color w:val="000000" w:themeColor="text1"/>
        </w:rPr>
        <w:t xml:space="preserve"> the product owner to obtain clarification on user stories, often through emails</w:t>
      </w:r>
      <w:r w:rsidR="003F444B" w:rsidRPr="00AA3571">
        <w:rPr>
          <w:rFonts w:ascii="Times New Roman" w:hAnsi="Times New Roman" w:cs="Times New Roman"/>
          <w:color w:val="000000" w:themeColor="text1"/>
        </w:rPr>
        <w:t>,</w:t>
      </w:r>
      <w:r w:rsidRPr="00AA3571">
        <w:rPr>
          <w:rFonts w:ascii="Times New Roman" w:hAnsi="Times New Roman" w:cs="Times New Roman"/>
          <w:color w:val="000000" w:themeColor="text1"/>
        </w:rPr>
        <w:t xml:space="preserve"> messages</w:t>
      </w:r>
      <w:r w:rsidR="003F444B" w:rsidRPr="00AA3571">
        <w:rPr>
          <w:rFonts w:ascii="Times New Roman" w:hAnsi="Times New Roman" w:cs="Times New Roman"/>
          <w:color w:val="000000" w:themeColor="text1"/>
        </w:rPr>
        <w:t>, or in-person</w:t>
      </w:r>
      <w:r w:rsidRPr="00AA3571">
        <w:rPr>
          <w:rFonts w:ascii="Times New Roman" w:hAnsi="Times New Roman" w:cs="Times New Roman"/>
          <w:color w:val="000000" w:themeColor="text1"/>
        </w:rPr>
        <w:t>.</w:t>
      </w:r>
    </w:p>
    <w:p w14:paraId="5BA74CC5" w14:textId="77777777" w:rsidR="001C4327" w:rsidRPr="00AA3571" w:rsidRDefault="00A025FD" w:rsidP="002547E5">
      <w:pPr>
        <w:rPr>
          <w:rFonts w:ascii="Times New Roman" w:hAnsi="Times New Roman" w:cs="Times New Roman"/>
          <w:color w:val="000000" w:themeColor="text1"/>
        </w:rPr>
      </w:pPr>
      <w:r w:rsidRPr="00AA3571">
        <w:rPr>
          <w:rFonts w:ascii="Times New Roman" w:hAnsi="Times New Roman" w:cs="Times New Roman"/>
          <w:color w:val="000000" w:themeColor="text1"/>
        </w:rPr>
        <w:t xml:space="preserve">I practiced the role of the tester in the middle of the project. Based on the email to the product owner from the tester and the slide show jar file, I developed test cases for each user story I selected in the previous module. The test cases including titles, priority levels, dates, ID, test inputs and expected results. Once the “product owner” provided additional user feedback, I revised the test cases according to the changes in user stories and user feedback. The process encouraged collaboration because the test cases are </w:t>
      </w:r>
      <w:r w:rsidR="00600F8C" w:rsidRPr="00AA3571">
        <w:rPr>
          <w:rFonts w:ascii="Times New Roman" w:hAnsi="Times New Roman" w:cs="Times New Roman"/>
          <w:color w:val="000000" w:themeColor="text1"/>
        </w:rPr>
        <w:t>applied to software created by the developers. The software</w:t>
      </w:r>
      <w:r w:rsidR="00137ECB" w:rsidRPr="00AA3571">
        <w:rPr>
          <w:rFonts w:ascii="Times New Roman" w:hAnsi="Times New Roman" w:cs="Times New Roman"/>
          <w:color w:val="000000" w:themeColor="text1"/>
        </w:rPr>
        <w:t xml:space="preserve"> functions</w:t>
      </w:r>
      <w:r w:rsidR="00600F8C" w:rsidRPr="00AA3571">
        <w:rPr>
          <w:rFonts w:ascii="Times New Roman" w:hAnsi="Times New Roman" w:cs="Times New Roman"/>
          <w:color w:val="000000" w:themeColor="text1"/>
        </w:rPr>
        <w:t xml:space="preserve"> and test cases are </w:t>
      </w:r>
      <w:r w:rsidR="00137ECB" w:rsidRPr="00AA3571">
        <w:rPr>
          <w:rFonts w:ascii="Times New Roman" w:hAnsi="Times New Roman" w:cs="Times New Roman"/>
          <w:color w:val="000000" w:themeColor="text1"/>
        </w:rPr>
        <w:t>constructed based on</w:t>
      </w:r>
      <w:r w:rsidRPr="00AA3571">
        <w:rPr>
          <w:rFonts w:ascii="Times New Roman" w:hAnsi="Times New Roman" w:cs="Times New Roman"/>
          <w:color w:val="000000" w:themeColor="text1"/>
        </w:rPr>
        <w:t xml:space="preserve"> user studies. The product owner and tester need to work together to produce the best possible outcome for the user. The tester would also work with the developer, by providing feedback on how the test cases passed or failed. The developer would then adjust the functionality as needed.</w:t>
      </w:r>
    </w:p>
    <w:p w14:paraId="3C391239" w14:textId="77777777" w:rsidR="006F3651" w:rsidRPr="00AA3571" w:rsidRDefault="004B4083" w:rsidP="002547E5">
      <w:pPr>
        <w:ind w:firstLine="0"/>
        <w:jc w:val="center"/>
        <w:rPr>
          <w:rFonts w:ascii="Times New Roman" w:hAnsi="Times New Roman" w:cs="Times New Roman"/>
          <w:b/>
          <w:color w:val="000000" w:themeColor="text1"/>
        </w:rPr>
      </w:pPr>
      <w:r w:rsidRPr="00AA3571">
        <w:rPr>
          <w:rFonts w:ascii="Times New Roman" w:hAnsi="Times New Roman" w:cs="Times New Roman"/>
          <w:b/>
          <w:color w:val="000000" w:themeColor="text1"/>
        </w:rPr>
        <w:t xml:space="preserve">Agile </w:t>
      </w:r>
      <w:r w:rsidR="000C0F79" w:rsidRPr="00AA3571">
        <w:rPr>
          <w:rFonts w:ascii="Times New Roman" w:hAnsi="Times New Roman" w:cs="Times New Roman"/>
          <w:b/>
          <w:color w:val="000000" w:themeColor="text1"/>
        </w:rPr>
        <w:t>Methodology</w:t>
      </w:r>
    </w:p>
    <w:p w14:paraId="747CDF08" w14:textId="77777777" w:rsidR="0071376E" w:rsidRPr="00AA3571" w:rsidRDefault="0071376E" w:rsidP="000D1D1A">
      <w:pPr>
        <w:rPr>
          <w:rFonts w:ascii="Times New Roman" w:hAnsi="Times New Roman" w:cs="Times New Roman"/>
          <w:color w:val="000000" w:themeColor="text1"/>
        </w:rPr>
      </w:pPr>
      <w:r w:rsidRPr="00AA3571">
        <w:rPr>
          <w:rFonts w:ascii="Times New Roman" w:hAnsi="Times New Roman" w:cs="Times New Roman"/>
          <w:color w:val="000000" w:themeColor="text1"/>
        </w:rPr>
        <w:lastRenderedPageBreak/>
        <w:t>Agile pro</w:t>
      </w:r>
      <w:r w:rsidR="000D1D1A" w:rsidRPr="00AA3571">
        <w:rPr>
          <w:rFonts w:ascii="Times New Roman" w:hAnsi="Times New Roman" w:cs="Times New Roman"/>
          <w:color w:val="000000" w:themeColor="text1"/>
        </w:rPr>
        <w:t xml:space="preserve">ject management is based on concept of embracing and preparing for uncertainty. Agile uses the method of </w:t>
      </w:r>
      <w:r w:rsidRPr="00AA3571">
        <w:rPr>
          <w:rFonts w:ascii="Times New Roman" w:hAnsi="Times New Roman" w:cs="Times New Roman"/>
          <w:color w:val="000000" w:themeColor="text1"/>
        </w:rPr>
        <w:t>roll</w:t>
      </w:r>
      <w:r w:rsidR="00287AD0" w:rsidRPr="00AA3571">
        <w:rPr>
          <w:rFonts w:ascii="Times New Roman" w:hAnsi="Times New Roman" w:cs="Times New Roman"/>
          <w:color w:val="000000" w:themeColor="text1"/>
        </w:rPr>
        <w:t>ing</w:t>
      </w:r>
      <w:r w:rsidRPr="00AA3571">
        <w:rPr>
          <w:rFonts w:ascii="Times New Roman" w:hAnsi="Times New Roman" w:cs="Times New Roman"/>
          <w:color w:val="000000" w:themeColor="text1"/>
        </w:rPr>
        <w:t>-wave planning.</w:t>
      </w:r>
      <w:r w:rsidR="00A05316" w:rsidRPr="00AA3571">
        <w:rPr>
          <w:rFonts w:ascii="Times New Roman" w:hAnsi="Times New Roman" w:cs="Times New Roman"/>
          <w:color w:val="000000" w:themeColor="text1"/>
        </w:rPr>
        <w:t xml:space="preserve"> </w:t>
      </w:r>
      <w:r w:rsidR="00137ECB" w:rsidRPr="00AA3571">
        <w:rPr>
          <w:rFonts w:ascii="Times New Roman" w:hAnsi="Times New Roman" w:cs="Times New Roman"/>
          <w:color w:val="000000" w:themeColor="text1"/>
        </w:rPr>
        <w:t>In rolling-wave planning, p</w:t>
      </w:r>
      <w:r w:rsidR="00A05316" w:rsidRPr="00AA3571">
        <w:rPr>
          <w:rFonts w:ascii="Times New Roman" w:hAnsi="Times New Roman" w:cs="Times New Roman"/>
          <w:color w:val="000000" w:themeColor="text1"/>
        </w:rPr>
        <w:t xml:space="preserve">lanning decisions are deferred to the last instant that a decision can be made without affecting the outcome of the overall project (Cobb, 2015). The process starts with developing a </w:t>
      </w:r>
      <w:proofErr w:type="gramStart"/>
      <w:r w:rsidR="00A05316" w:rsidRPr="00AA3571">
        <w:rPr>
          <w:rFonts w:ascii="Times New Roman" w:hAnsi="Times New Roman" w:cs="Times New Roman"/>
          <w:color w:val="000000" w:themeColor="text1"/>
        </w:rPr>
        <w:t>high level</w:t>
      </w:r>
      <w:proofErr w:type="gramEnd"/>
      <w:r w:rsidR="00A05316" w:rsidRPr="00AA3571">
        <w:rPr>
          <w:rFonts w:ascii="Times New Roman" w:hAnsi="Times New Roman" w:cs="Times New Roman"/>
          <w:color w:val="000000" w:themeColor="text1"/>
        </w:rPr>
        <w:t xml:space="preserve"> plan that defines the vision, project scope, objectives to the level of detail needed at that point of the project (Cobb, 2015). Additional plan details and requirements are developed as the project progresses.</w:t>
      </w:r>
      <w:r w:rsidR="00287AD0" w:rsidRPr="00AA3571">
        <w:rPr>
          <w:rFonts w:ascii="Times New Roman" w:hAnsi="Times New Roman" w:cs="Times New Roman"/>
          <w:color w:val="000000" w:themeColor="text1"/>
        </w:rPr>
        <w:t xml:space="preserve"> Rolling-wave planning results in better decisions because more information is available and speculation is reduced by delaying the decisions until needed.</w:t>
      </w:r>
      <w:r w:rsidR="002850C6" w:rsidRPr="00AA3571">
        <w:rPr>
          <w:rFonts w:ascii="Times New Roman" w:hAnsi="Times New Roman" w:cs="Times New Roman"/>
          <w:color w:val="000000" w:themeColor="text1"/>
        </w:rPr>
        <w:t xml:space="preserve"> In direct relation to rolling-wave planning, agile heavily employs the </w:t>
      </w:r>
      <w:r w:rsidR="00025F72" w:rsidRPr="00AA3571">
        <w:rPr>
          <w:rFonts w:ascii="Times New Roman" w:hAnsi="Times New Roman" w:cs="Times New Roman"/>
          <w:color w:val="000000" w:themeColor="text1"/>
        </w:rPr>
        <w:t xml:space="preserve">technique </w:t>
      </w:r>
      <w:r w:rsidR="003700DD" w:rsidRPr="00AA3571">
        <w:rPr>
          <w:rFonts w:ascii="Times New Roman" w:hAnsi="Times New Roman" w:cs="Times New Roman"/>
          <w:color w:val="000000" w:themeColor="text1"/>
        </w:rPr>
        <w:t>of progressive elaboration. P</w:t>
      </w:r>
      <w:r w:rsidR="00685FCC" w:rsidRPr="00AA3571">
        <w:rPr>
          <w:rFonts w:ascii="Times New Roman" w:hAnsi="Times New Roman" w:cs="Times New Roman"/>
          <w:color w:val="000000" w:themeColor="text1"/>
        </w:rPr>
        <w:t>rogressive elaboration expects a team to learn about the product as they create it and then apply the information to produce a better product</w:t>
      </w:r>
      <w:r w:rsidR="00167254" w:rsidRPr="00AA3571">
        <w:rPr>
          <w:rFonts w:ascii="Times New Roman" w:hAnsi="Times New Roman" w:cs="Times New Roman"/>
          <w:color w:val="000000" w:themeColor="text1"/>
        </w:rPr>
        <w:t xml:space="preserve"> (Render, 2019)</w:t>
      </w:r>
      <w:r w:rsidR="00685FCC" w:rsidRPr="00AA3571">
        <w:rPr>
          <w:rFonts w:ascii="Times New Roman" w:hAnsi="Times New Roman" w:cs="Times New Roman"/>
          <w:color w:val="000000" w:themeColor="text1"/>
        </w:rPr>
        <w:t xml:space="preserve">. </w:t>
      </w:r>
      <w:r w:rsidR="003700DD" w:rsidRPr="00AA3571">
        <w:rPr>
          <w:rFonts w:ascii="Times New Roman" w:hAnsi="Times New Roman" w:cs="Times New Roman"/>
          <w:color w:val="000000" w:themeColor="text1"/>
        </w:rPr>
        <w:t>A</w:t>
      </w:r>
      <w:r w:rsidR="00685FCC" w:rsidRPr="00AA3571">
        <w:rPr>
          <w:rFonts w:ascii="Times New Roman" w:hAnsi="Times New Roman" w:cs="Times New Roman"/>
          <w:color w:val="000000" w:themeColor="text1"/>
        </w:rPr>
        <w:t xml:space="preserve"> team should not attempt to know all details about a product too far in advanced because the product will change as it develops and all the pre-planning is a waste</w:t>
      </w:r>
      <w:r w:rsidR="00167254" w:rsidRPr="00AA3571">
        <w:rPr>
          <w:rFonts w:ascii="Times New Roman" w:hAnsi="Times New Roman" w:cs="Times New Roman"/>
          <w:color w:val="000000" w:themeColor="text1"/>
        </w:rPr>
        <w:t xml:space="preserve"> (Render, 2019)</w:t>
      </w:r>
      <w:r w:rsidR="00685FCC" w:rsidRPr="00AA3571">
        <w:rPr>
          <w:rFonts w:ascii="Times New Roman" w:hAnsi="Times New Roman" w:cs="Times New Roman"/>
          <w:color w:val="000000" w:themeColor="text1"/>
        </w:rPr>
        <w:t xml:space="preserve">. </w:t>
      </w:r>
      <w:r w:rsidR="00C11F0F" w:rsidRPr="00AA3571">
        <w:rPr>
          <w:rFonts w:ascii="Times New Roman" w:hAnsi="Times New Roman" w:cs="Times New Roman"/>
          <w:color w:val="000000" w:themeColor="text1"/>
        </w:rPr>
        <w:t>In short, agile proje</w:t>
      </w:r>
      <w:r w:rsidR="005B5342" w:rsidRPr="00AA3571">
        <w:rPr>
          <w:rFonts w:ascii="Times New Roman" w:hAnsi="Times New Roman" w:cs="Times New Roman"/>
          <w:color w:val="000000" w:themeColor="text1"/>
        </w:rPr>
        <w:t>ct management is technique utilizing</w:t>
      </w:r>
      <w:r w:rsidR="00C11F0F" w:rsidRPr="00AA3571">
        <w:rPr>
          <w:rFonts w:ascii="Times New Roman" w:hAnsi="Times New Roman" w:cs="Times New Roman"/>
          <w:color w:val="000000" w:themeColor="text1"/>
        </w:rPr>
        <w:t xml:space="preserve"> high levels of uncertainty to its advantage. A high level of uncertainty is present at the start of a project, but slowly minimizes as information, development, and user communications progress</w:t>
      </w:r>
      <w:r w:rsidR="00025F72" w:rsidRPr="00AA3571">
        <w:rPr>
          <w:rFonts w:ascii="Times New Roman" w:hAnsi="Times New Roman" w:cs="Times New Roman"/>
          <w:color w:val="000000" w:themeColor="text1"/>
        </w:rPr>
        <w:t>es</w:t>
      </w:r>
      <w:r w:rsidR="00C11F0F" w:rsidRPr="00AA3571">
        <w:rPr>
          <w:rFonts w:ascii="Times New Roman" w:hAnsi="Times New Roman" w:cs="Times New Roman"/>
          <w:color w:val="000000" w:themeColor="text1"/>
        </w:rPr>
        <w:t xml:space="preserve"> until the product is complete</w:t>
      </w:r>
      <w:r w:rsidR="00025F72" w:rsidRPr="00AA3571">
        <w:rPr>
          <w:rFonts w:ascii="Times New Roman" w:hAnsi="Times New Roman" w:cs="Times New Roman"/>
          <w:color w:val="000000" w:themeColor="text1"/>
        </w:rPr>
        <w:t xml:space="preserve"> and satisfactory to the user(s)</w:t>
      </w:r>
      <w:r w:rsidR="00C11F0F" w:rsidRPr="00AA3571">
        <w:rPr>
          <w:rFonts w:ascii="Times New Roman" w:hAnsi="Times New Roman" w:cs="Times New Roman"/>
          <w:color w:val="000000" w:themeColor="text1"/>
        </w:rPr>
        <w:t>.</w:t>
      </w:r>
      <w:r w:rsidR="00025F72" w:rsidRPr="00AA3571">
        <w:rPr>
          <w:rFonts w:ascii="Times New Roman" w:hAnsi="Times New Roman" w:cs="Times New Roman"/>
          <w:color w:val="000000" w:themeColor="text1"/>
        </w:rPr>
        <w:t xml:space="preserve"> A</w:t>
      </w:r>
      <w:r w:rsidR="003700DD" w:rsidRPr="00AA3571">
        <w:rPr>
          <w:rFonts w:ascii="Times New Roman" w:hAnsi="Times New Roman" w:cs="Times New Roman"/>
          <w:color w:val="000000" w:themeColor="text1"/>
        </w:rPr>
        <w:t xml:space="preserve"> common </w:t>
      </w:r>
      <w:r w:rsidR="00025F72" w:rsidRPr="00AA3571">
        <w:rPr>
          <w:rFonts w:ascii="Times New Roman" w:hAnsi="Times New Roman" w:cs="Times New Roman"/>
          <w:color w:val="000000" w:themeColor="text1"/>
        </w:rPr>
        <w:t>practice</w:t>
      </w:r>
      <w:r w:rsidR="003700DD" w:rsidRPr="00AA3571">
        <w:rPr>
          <w:rFonts w:ascii="Times New Roman" w:hAnsi="Times New Roman" w:cs="Times New Roman"/>
          <w:color w:val="000000" w:themeColor="text1"/>
        </w:rPr>
        <w:t xml:space="preserve"> associated with the previous two methods is</w:t>
      </w:r>
      <w:r w:rsidR="00025F72" w:rsidRPr="00AA3571">
        <w:rPr>
          <w:rFonts w:ascii="Times New Roman" w:hAnsi="Times New Roman" w:cs="Times New Roman"/>
          <w:color w:val="000000" w:themeColor="text1"/>
        </w:rPr>
        <w:t xml:space="preserve"> promoting simplicity </w:t>
      </w:r>
      <w:r w:rsidR="003700DD" w:rsidRPr="00AA3571">
        <w:rPr>
          <w:rFonts w:ascii="Times New Roman" w:hAnsi="Times New Roman" w:cs="Times New Roman"/>
          <w:color w:val="000000" w:themeColor="text1"/>
        </w:rPr>
        <w:t>and limiting the solution</w:t>
      </w:r>
      <w:r w:rsidR="00025F72" w:rsidRPr="00AA3571">
        <w:rPr>
          <w:rFonts w:ascii="Times New Roman" w:hAnsi="Times New Roman" w:cs="Times New Roman"/>
          <w:color w:val="000000" w:themeColor="text1"/>
        </w:rPr>
        <w:t xml:space="preserve"> to “just barely good enough” to solve the issues (Cobb, 2015).</w:t>
      </w:r>
      <w:r w:rsidR="003700DD" w:rsidRPr="00AA3571">
        <w:rPr>
          <w:rFonts w:ascii="Times New Roman" w:hAnsi="Times New Roman" w:cs="Times New Roman"/>
          <w:color w:val="000000" w:themeColor="text1"/>
        </w:rPr>
        <w:t xml:space="preserve"> A team starts with most basic and simple solution, incrementally adding features only valuable to the user. The purpose is not to shorthand the user. </w:t>
      </w:r>
      <w:r w:rsidR="008C0057" w:rsidRPr="00AA3571">
        <w:rPr>
          <w:rFonts w:ascii="Times New Roman" w:hAnsi="Times New Roman" w:cs="Times New Roman"/>
          <w:color w:val="000000" w:themeColor="text1"/>
        </w:rPr>
        <w:t>It is to</w:t>
      </w:r>
      <w:r w:rsidR="003700DD" w:rsidRPr="00AA3571">
        <w:rPr>
          <w:rFonts w:ascii="Times New Roman" w:hAnsi="Times New Roman" w:cs="Times New Roman"/>
          <w:color w:val="000000" w:themeColor="text1"/>
        </w:rPr>
        <w:t xml:space="preserve"> build exactly what the user wants </w:t>
      </w:r>
      <w:r w:rsidR="001C5765" w:rsidRPr="00AA3571">
        <w:rPr>
          <w:rFonts w:ascii="Times New Roman" w:hAnsi="Times New Roman" w:cs="Times New Roman"/>
          <w:color w:val="000000" w:themeColor="text1"/>
        </w:rPr>
        <w:t>and prevent</w:t>
      </w:r>
      <w:r w:rsidR="003700DD" w:rsidRPr="00AA3571">
        <w:rPr>
          <w:rFonts w:ascii="Times New Roman" w:hAnsi="Times New Roman" w:cs="Times New Roman"/>
          <w:color w:val="000000" w:themeColor="text1"/>
        </w:rPr>
        <w:t xml:space="preserve"> </w:t>
      </w:r>
      <w:r w:rsidR="001C5765" w:rsidRPr="00AA3571">
        <w:rPr>
          <w:rFonts w:ascii="Times New Roman" w:hAnsi="Times New Roman" w:cs="Times New Roman"/>
          <w:color w:val="000000" w:themeColor="text1"/>
        </w:rPr>
        <w:t>adding unwanted or unnecessary features.</w:t>
      </w:r>
    </w:p>
    <w:p w14:paraId="75853D4C" w14:textId="77777777" w:rsidR="00BE22A0" w:rsidRPr="00AA3571" w:rsidRDefault="00D24EB0" w:rsidP="00D24EB0">
      <w:pPr>
        <w:rPr>
          <w:rFonts w:ascii="Times New Roman" w:hAnsi="Times New Roman" w:cs="Times New Roman"/>
          <w:color w:val="000000" w:themeColor="text1"/>
        </w:rPr>
      </w:pPr>
      <w:r w:rsidRPr="00AA3571">
        <w:rPr>
          <w:rFonts w:ascii="Times New Roman" w:hAnsi="Times New Roman" w:cs="Times New Roman"/>
          <w:color w:val="000000" w:themeColor="text1"/>
        </w:rPr>
        <w:t xml:space="preserve">The software development lifecycle (SDLC) is a loosely used term that can refer to multiple concepts in agile project manager. In this case, SDLC refers the framework used by the </w:t>
      </w:r>
      <w:r w:rsidRPr="00AA3571">
        <w:rPr>
          <w:rFonts w:ascii="Times New Roman" w:hAnsi="Times New Roman" w:cs="Times New Roman"/>
          <w:color w:val="000000" w:themeColor="text1"/>
        </w:rPr>
        <w:lastRenderedPageBreak/>
        <w:t xml:space="preserve">team to organize the workflow of the development and release, often known as scrum methodology (Cobb, 2015). The </w:t>
      </w:r>
      <w:r w:rsidR="0090656B" w:rsidRPr="00AA3571">
        <w:rPr>
          <w:rFonts w:ascii="Times New Roman" w:hAnsi="Times New Roman" w:cs="Times New Roman"/>
          <w:color w:val="000000" w:themeColor="text1"/>
        </w:rPr>
        <w:t>SDL</w:t>
      </w:r>
      <w:r w:rsidRPr="00AA3571">
        <w:rPr>
          <w:rFonts w:ascii="Times New Roman" w:hAnsi="Times New Roman" w:cs="Times New Roman"/>
          <w:color w:val="000000" w:themeColor="text1"/>
        </w:rPr>
        <w:t xml:space="preserve"> is executed in cycles known as sprints (</w:t>
      </w:r>
      <w:r w:rsidRPr="00AA3571">
        <w:rPr>
          <w:rFonts w:ascii="Times New Roman" w:hAnsi="Times New Roman" w:cs="Times New Roman"/>
          <w:i/>
          <w:color w:val="000000" w:themeColor="text1"/>
        </w:rPr>
        <w:t>Figure 1 below</w:t>
      </w:r>
      <w:r w:rsidRPr="00AA3571">
        <w:rPr>
          <w:rFonts w:ascii="Times New Roman" w:hAnsi="Times New Roman" w:cs="Times New Roman"/>
          <w:color w:val="000000" w:themeColor="text1"/>
        </w:rPr>
        <w:t>). Sprin</w:t>
      </w:r>
      <w:r w:rsidR="00BE22A0" w:rsidRPr="00AA3571">
        <w:rPr>
          <w:rFonts w:ascii="Times New Roman" w:hAnsi="Times New Roman" w:cs="Times New Roman"/>
          <w:color w:val="000000" w:themeColor="text1"/>
        </w:rPr>
        <w:t xml:space="preserve">ts are short, fixed-length work </w:t>
      </w:r>
      <w:r w:rsidRPr="00AA3571">
        <w:rPr>
          <w:rFonts w:ascii="Times New Roman" w:hAnsi="Times New Roman" w:cs="Times New Roman"/>
          <w:color w:val="000000" w:themeColor="text1"/>
        </w:rPr>
        <w:t>cycles that employ agile planning and scrum ceremonies to ensure proper execution (</w:t>
      </w:r>
      <w:proofErr w:type="spellStart"/>
      <w:r w:rsidRPr="00AA3571">
        <w:rPr>
          <w:color w:val="000000" w:themeColor="text1"/>
          <w:shd w:val="clear" w:color="auto" w:fill="FFFFFF"/>
        </w:rPr>
        <w:t>Malsam</w:t>
      </w:r>
      <w:proofErr w:type="spellEnd"/>
      <w:r w:rsidRPr="00AA3571">
        <w:rPr>
          <w:color w:val="000000" w:themeColor="text1"/>
          <w:shd w:val="clear" w:color="auto" w:fill="FFFFFF"/>
        </w:rPr>
        <w:t>, 2019</w:t>
      </w:r>
      <w:r w:rsidRPr="00AA3571">
        <w:rPr>
          <w:rFonts w:ascii="Times New Roman" w:hAnsi="Times New Roman" w:cs="Times New Roman"/>
          <w:color w:val="000000" w:themeColor="text1"/>
        </w:rPr>
        <w:t>).</w:t>
      </w:r>
      <w:r w:rsidR="00BE22A0" w:rsidRPr="00AA3571">
        <w:rPr>
          <w:rFonts w:ascii="Times New Roman" w:hAnsi="Times New Roman" w:cs="Times New Roman"/>
          <w:color w:val="000000" w:themeColor="text1"/>
        </w:rPr>
        <w:t xml:space="preserve"> </w:t>
      </w:r>
      <w:r w:rsidR="00C57D1B" w:rsidRPr="00AA3571">
        <w:rPr>
          <w:rFonts w:ascii="Times New Roman" w:hAnsi="Times New Roman" w:cs="Times New Roman"/>
          <w:color w:val="000000" w:themeColor="text1"/>
        </w:rPr>
        <w:t>B</w:t>
      </w:r>
      <w:r w:rsidR="00BE22A0" w:rsidRPr="00AA3571">
        <w:rPr>
          <w:rFonts w:ascii="Times New Roman" w:hAnsi="Times New Roman" w:cs="Times New Roman"/>
          <w:color w:val="000000" w:themeColor="text1"/>
        </w:rPr>
        <w:t>efore the start of the initial sprint, the project’s scope and overall design is formulated</w:t>
      </w:r>
      <w:r w:rsidR="00C57D1B" w:rsidRPr="00AA3571">
        <w:rPr>
          <w:rFonts w:ascii="Times New Roman" w:hAnsi="Times New Roman" w:cs="Times New Roman"/>
          <w:color w:val="000000" w:themeColor="text1"/>
        </w:rPr>
        <w:t xml:space="preserve"> (</w:t>
      </w:r>
      <w:proofErr w:type="spellStart"/>
      <w:r w:rsidR="00C57D1B" w:rsidRPr="00AA3571">
        <w:rPr>
          <w:color w:val="000000" w:themeColor="text1"/>
          <w:shd w:val="clear" w:color="auto" w:fill="FFFFFF"/>
        </w:rPr>
        <w:t>Malsam</w:t>
      </w:r>
      <w:proofErr w:type="spellEnd"/>
      <w:r w:rsidR="00C57D1B" w:rsidRPr="00AA3571">
        <w:rPr>
          <w:color w:val="000000" w:themeColor="text1"/>
          <w:shd w:val="clear" w:color="auto" w:fill="FFFFFF"/>
        </w:rPr>
        <w:t>, 2019</w:t>
      </w:r>
      <w:r w:rsidR="00C57D1B" w:rsidRPr="00AA3571">
        <w:rPr>
          <w:rFonts w:ascii="Times New Roman" w:hAnsi="Times New Roman" w:cs="Times New Roman"/>
          <w:color w:val="000000" w:themeColor="text1"/>
        </w:rPr>
        <w:t>)</w:t>
      </w:r>
      <w:r w:rsidR="00BE22A0" w:rsidRPr="00AA3571">
        <w:rPr>
          <w:rFonts w:ascii="Times New Roman" w:hAnsi="Times New Roman" w:cs="Times New Roman"/>
          <w:color w:val="000000" w:themeColor="text1"/>
        </w:rPr>
        <w:t xml:space="preserve">. Next, the product owner collects user stories from the client and/or users to establish the product backlog, as previously discussed. The team then initiates and completes the sprint. When the sprint ends, the team delivers the functions created during the sprint to the user. </w:t>
      </w:r>
      <w:r w:rsidR="00AA1C2A" w:rsidRPr="00AA3571">
        <w:rPr>
          <w:rFonts w:ascii="Times New Roman" w:hAnsi="Times New Roman" w:cs="Times New Roman"/>
          <w:color w:val="000000" w:themeColor="text1"/>
        </w:rPr>
        <w:t>Product errors, changes in the user’s needs, failing user satisfactions, and/or a lack of information can occur at any time. Hence, the product backlog and user stories are adjusted accordingly throughout the entire project. S</w:t>
      </w:r>
      <w:r w:rsidR="00BE22A0" w:rsidRPr="00AA3571">
        <w:rPr>
          <w:rFonts w:ascii="Times New Roman" w:hAnsi="Times New Roman" w:cs="Times New Roman"/>
          <w:color w:val="000000" w:themeColor="text1"/>
        </w:rPr>
        <w:t>prints will keep occurring</w:t>
      </w:r>
      <w:r w:rsidR="00AA1C2A" w:rsidRPr="00AA3571">
        <w:rPr>
          <w:rFonts w:ascii="Times New Roman" w:hAnsi="Times New Roman" w:cs="Times New Roman"/>
          <w:color w:val="000000" w:themeColor="text1"/>
        </w:rPr>
        <w:t xml:space="preserve"> in agile projects</w:t>
      </w:r>
      <w:r w:rsidR="00BE22A0" w:rsidRPr="00AA3571">
        <w:rPr>
          <w:rFonts w:ascii="Times New Roman" w:hAnsi="Times New Roman" w:cs="Times New Roman"/>
          <w:color w:val="000000" w:themeColor="text1"/>
        </w:rPr>
        <w:t xml:space="preserve"> until the product backlog is completed and the user is satisfied.</w:t>
      </w:r>
    </w:p>
    <w:p w14:paraId="138D9582" w14:textId="77777777" w:rsidR="00E3405E" w:rsidRPr="00AA3571" w:rsidRDefault="00404E3C" w:rsidP="00DC12E6">
      <w:pPr>
        <w:rPr>
          <w:rFonts w:ascii="Times New Roman" w:hAnsi="Times New Roman" w:cs="Times New Roman"/>
          <w:color w:val="000000" w:themeColor="text1"/>
        </w:rPr>
      </w:pPr>
      <w:r w:rsidRPr="00AA3571">
        <w:rPr>
          <w:rFonts w:ascii="Times New Roman" w:hAnsi="Times New Roman" w:cs="Times New Roman"/>
          <w:color w:val="000000" w:themeColor="text1"/>
        </w:rPr>
        <w:t>A</w:t>
      </w:r>
      <w:r w:rsidR="009C7E57" w:rsidRPr="00AA3571">
        <w:rPr>
          <w:rFonts w:ascii="Times New Roman" w:hAnsi="Times New Roman" w:cs="Times New Roman"/>
          <w:color w:val="000000" w:themeColor="text1"/>
        </w:rPr>
        <w:t xml:space="preserve"> sprint has a unique set of phases that occur during any sprint</w:t>
      </w:r>
      <w:r w:rsidR="00ED33AA" w:rsidRPr="00AA3571">
        <w:rPr>
          <w:rFonts w:ascii="Times New Roman" w:hAnsi="Times New Roman" w:cs="Times New Roman"/>
          <w:color w:val="000000" w:themeColor="text1"/>
        </w:rPr>
        <w:t xml:space="preserve"> (</w:t>
      </w:r>
      <w:r w:rsidR="00ED33AA" w:rsidRPr="00AA3571">
        <w:rPr>
          <w:rFonts w:ascii="Times New Roman" w:hAnsi="Times New Roman" w:cs="Times New Roman"/>
          <w:i/>
          <w:color w:val="000000" w:themeColor="text1"/>
        </w:rPr>
        <w:t>Figure 1 below</w:t>
      </w:r>
      <w:r w:rsidR="00ED33AA" w:rsidRPr="00AA3571">
        <w:rPr>
          <w:rFonts w:ascii="Times New Roman" w:hAnsi="Times New Roman" w:cs="Times New Roman"/>
          <w:color w:val="000000" w:themeColor="text1"/>
        </w:rPr>
        <w:t>)</w:t>
      </w:r>
      <w:r w:rsidR="009C7E57" w:rsidRPr="00AA3571">
        <w:rPr>
          <w:rFonts w:ascii="Times New Roman" w:hAnsi="Times New Roman" w:cs="Times New Roman"/>
          <w:color w:val="000000" w:themeColor="text1"/>
        </w:rPr>
        <w:t xml:space="preserve">. At the beginning, </w:t>
      </w:r>
      <w:r w:rsidR="008C0057" w:rsidRPr="00AA3571">
        <w:rPr>
          <w:rStyle w:val="Emphasis"/>
          <w:rFonts w:ascii="Times New Roman" w:hAnsi="Times New Roman" w:cs="Times New Roman"/>
          <w:i w:val="0"/>
          <w:iCs w:val="0"/>
          <w:noProof/>
          <w:color w:val="000000" w:themeColor="text1"/>
          <w:lang w:eastAsia="en-US"/>
        </w:rPr>
        <w:drawing>
          <wp:anchor distT="0" distB="0" distL="114300" distR="114300" simplePos="0" relativeHeight="251659264" behindDoc="1" locked="0" layoutInCell="1" allowOverlap="0" wp14:anchorId="194C4437" wp14:editId="1DE19F64">
            <wp:simplePos x="0" y="0"/>
            <wp:positionH relativeFrom="margin">
              <wp:align>left</wp:align>
            </wp:positionH>
            <wp:positionV relativeFrom="margin">
              <wp:align>bottom</wp:align>
            </wp:positionV>
            <wp:extent cx="5907024" cy="3767328"/>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07024" cy="3767328"/>
                    </a:xfrm>
                    <a:prstGeom prst="rect">
                      <a:avLst/>
                    </a:prstGeom>
                  </pic:spPr>
                </pic:pic>
              </a:graphicData>
            </a:graphic>
            <wp14:sizeRelH relativeFrom="margin">
              <wp14:pctWidth>0</wp14:pctWidth>
            </wp14:sizeRelH>
            <wp14:sizeRelV relativeFrom="margin">
              <wp14:pctHeight>0</wp14:pctHeight>
            </wp14:sizeRelV>
          </wp:anchor>
        </w:drawing>
      </w:r>
      <w:r w:rsidR="009C7E57" w:rsidRPr="00AA3571">
        <w:rPr>
          <w:rFonts w:ascii="Times New Roman" w:hAnsi="Times New Roman" w:cs="Times New Roman"/>
          <w:color w:val="000000" w:themeColor="text1"/>
        </w:rPr>
        <w:t>the s</w:t>
      </w:r>
      <w:r w:rsidR="00A64AB9" w:rsidRPr="00AA3571">
        <w:rPr>
          <w:rFonts w:ascii="Times New Roman" w:hAnsi="Times New Roman" w:cs="Times New Roman"/>
          <w:color w:val="000000" w:themeColor="text1"/>
        </w:rPr>
        <w:t>print planning</w:t>
      </w:r>
      <w:r w:rsidR="00C57D1B" w:rsidRPr="00AA3571">
        <w:rPr>
          <w:rFonts w:ascii="Times New Roman" w:hAnsi="Times New Roman" w:cs="Times New Roman"/>
          <w:color w:val="000000" w:themeColor="text1"/>
        </w:rPr>
        <w:t xml:space="preserve"> ceremony</w:t>
      </w:r>
      <w:r w:rsidR="00A924DA" w:rsidRPr="00AA3571">
        <w:rPr>
          <w:rFonts w:ascii="Times New Roman" w:hAnsi="Times New Roman" w:cs="Times New Roman"/>
          <w:color w:val="000000" w:themeColor="text1"/>
        </w:rPr>
        <w:t xml:space="preserve"> </w:t>
      </w:r>
      <w:r w:rsidR="009C7E57" w:rsidRPr="00AA3571">
        <w:rPr>
          <w:rFonts w:ascii="Times New Roman" w:hAnsi="Times New Roman" w:cs="Times New Roman"/>
          <w:color w:val="000000" w:themeColor="text1"/>
        </w:rPr>
        <w:t>takes place with the entire team</w:t>
      </w:r>
      <w:r w:rsidR="00A924DA" w:rsidRPr="00AA3571">
        <w:rPr>
          <w:rFonts w:ascii="Times New Roman" w:hAnsi="Times New Roman" w:cs="Times New Roman"/>
          <w:color w:val="000000" w:themeColor="text1"/>
        </w:rPr>
        <w:t xml:space="preserve">. The product owner and </w:t>
      </w:r>
      <w:r w:rsidR="009C7E57" w:rsidRPr="00AA3571">
        <w:rPr>
          <w:rFonts w:ascii="Times New Roman" w:hAnsi="Times New Roman" w:cs="Times New Roman"/>
          <w:color w:val="000000" w:themeColor="text1"/>
        </w:rPr>
        <w:lastRenderedPageBreak/>
        <w:t xml:space="preserve">other </w:t>
      </w:r>
      <w:r w:rsidR="00A924DA" w:rsidRPr="00AA3571">
        <w:rPr>
          <w:rFonts w:ascii="Times New Roman" w:hAnsi="Times New Roman" w:cs="Times New Roman"/>
          <w:color w:val="000000" w:themeColor="text1"/>
        </w:rPr>
        <w:t xml:space="preserve">team </w:t>
      </w:r>
      <w:r w:rsidR="009C7E57" w:rsidRPr="00AA3571">
        <w:rPr>
          <w:rFonts w:ascii="Times New Roman" w:hAnsi="Times New Roman" w:cs="Times New Roman"/>
          <w:color w:val="000000" w:themeColor="text1"/>
        </w:rPr>
        <w:t xml:space="preserve">members </w:t>
      </w:r>
      <w:r w:rsidR="00A924DA" w:rsidRPr="00AA3571">
        <w:rPr>
          <w:rFonts w:ascii="Times New Roman" w:hAnsi="Times New Roman" w:cs="Times New Roman"/>
          <w:color w:val="000000" w:themeColor="text1"/>
        </w:rPr>
        <w:t>negotiate</w:t>
      </w:r>
      <w:r w:rsidR="007C1486" w:rsidRPr="00AA3571">
        <w:rPr>
          <w:rFonts w:ascii="Times New Roman" w:hAnsi="Times New Roman" w:cs="Times New Roman"/>
          <w:color w:val="000000" w:themeColor="text1"/>
        </w:rPr>
        <w:t xml:space="preserve"> </w:t>
      </w:r>
      <w:r w:rsidR="00A924DA" w:rsidRPr="00AA3571">
        <w:rPr>
          <w:rFonts w:ascii="Times New Roman" w:hAnsi="Times New Roman" w:cs="Times New Roman"/>
          <w:color w:val="000000" w:themeColor="text1"/>
        </w:rPr>
        <w:t xml:space="preserve">what user stories </w:t>
      </w:r>
      <w:r w:rsidR="00C57D1B" w:rsidRPr="00AA3571">
        <w:rPr>
          <w:rFonts w:ascii="Times New Roman" w:hAnsi="Times New Roman" w:cs="Times New Roman"/>
          <w:color w:val="000000" w:themeColor="text1"/>
        </w:rPr>
        <w:t>the team</w:t>
      </w:r>
      <w:r w:rsidR="00A924DA" w:rsidRPr="00AA3571">
        <w:rPr>
          <w:rFonts w:ascii="Times New Roman" w:hAnsi="Times New Roman" w:cs="Times New Roman"/>
          <w:color w:val="000000" w:themeColor="text1"/>
        </w:rPr>
        <w:t xml:space="preserve"> </w:t>
      </w:r>
      <w:r w:rsidR="00C57D1B" w:rsidRPr="00AA3571">
        <w:rPr>
          <w:rFonts w:ascii="Times New Roman" w:hAnsi="Times New Roman" w:cs="Times New Roman"/>
          <w:color w:val="000000" w:themeColor="text1"/>
        </w:rPr>
        <w:t>handles in</w:t>
      </w:r>
      <w:r w:rsidR="00A924DA" w:rsidRPr="00AA3571">
        <w:rPr>
          <w:rFonts w:ascii="Times New Roman" w:hAnsi="Times New Roman" w:cs="Times New Roman"/>
          <w:color w:val="000000" w:themeColor="text1"/>
        </w:rPr>
        <w:t xml:space="preserve"> the spr</w:t>
      </w:r>
      <w:r w:rsidR="009C7E57" w:rsidRPr="00AA3571">
        <w:rPr>
          <w:rFonts w:ascii="Times New Roman" w:hAnsi="Times New Roman" w:cs="Times New Roman"/>
          <w:color w:val="000000" w:themeColor="text1"/>
        </w:rPr>
        <w:t xml:space="preserve">int (Cobb, 2015). The team </w:t>
      </w:r>
      <w:r w:rsidR="00A924DA" w:rsidRPr="00AA3571">
        <w:rPr>
          <w:rFonts w:ascii="Times New Roman" w:hAnsi="Times New Roman" w:cs="Times New Roman"/>
          <w:color w:val="000000" w:themeColor="text1"/>
        </w:rPr>
        <w:t xml:space="preserve">defines the </w:t>
      </w:r>
      <w:r w:rsidR="009C7E57" w:rsidRPr="00AA3571">
        <w:rPr>
          <w:rFonts w:ascii="Times New Roman" w:hAnsi="Times New Roman" w:cs="Times New Roman"/>
          <w:color w:val="000000" w:themeColor="text1"/>
        </w:rPr>
        <w:t xml:space="preserve">needed </w:t>
      </w:r>
      <w:r w:rsidR="00A924DA" w:rsidRPr="00AA3571">
        <w:rPr>
          <w:rFonts w:ascii="Times New Roman" w:hAnsi="Times New Roman" w:cs="Times New Roman"/>
          <w:color w:val="000000" w:themeColor="text1"/>
        </w:rPr>
        <w:t xml:space="preserve">tasks </w:t>
      </w:r>
      <w:r w:rsidR="009C7E57" w:rsidRPr="00AA3571">
        <w:rPr>
          <w:rFonts w:ascii="Times New Roman" w:hAnsi="Times New Roman" w:cs="Times New Roman"/>
          <w:color w:val="000000" w:themeColor="text1"/>
        </w:rPr>
        <w:t>to implement the</w:t>
      </w:r>
      <w:r w:rsidR="00A924DA" w:rsidRPr="00AA3571">
        <w:rPr>
          <w:rFonts w:ascii="Times New Roman" w:hAnsi="Times New Roman" w:cs="Times New Roman"/>
          <w:color w:val="000000" w:themeColor="text1"/>
        </w:rPr>
        <w:t xml:space="preserve"> stories and distributes the stories and tas</w:t>
      </w:r>
      <w:r w:rsidR="009C7E57" w:rsidRPr="00AA3571">
        <w:rPr>
          <w:rFonts w:ascii="Times New Roman" w:hAnsi="Times New Roman" w:cs="Times New Roman"/>
          <w:color w:val="000000" w:themeColor="text1"/>
        </w:rPr>
        <w:t>ks among the team (Cobb, 2015). The team forms the sprint backlog, which is the backlog consisting of t</w:t>
      </w:r>
      <w:r w:rsidR="00624969" w:rsidRPr="00AA3571">
        <w:rPr>
          <w:rFonts w:ascii="Times New Roman" w:hAnsi="Times New Roman" w:cs="Times New Roman"/>
          <w:color w:val="000000" w:themeColor="text1"/>
        </w:rPr>
        <w:t xml:space="preserve">he selected stories and tasks chosen for </w:t>
      </w:r>
      <w:r w:rsidR="009C7E57" w:rsidRPr="00AA3571">
        <w:rPr>
          <w:rFonts w:ascii="Times New Roman" w:hAnsi="Times New Roman" w:cs="Times New Roman"/>
          <w:color w:val="000000" w:themeColor="text1"/>
        </w:rPr>
        <w:t>the sprint. Although the sprint backlog is fully established,</w:t>
      </w:r>
      <w:r w:rsidR="00491E6D" w:rsidRPr="00AA3571">
        <w:rPr>
          <w:rFonts w:ascii="Times New Roman" w:hAnsi="Times New Roman" w:cs="Times New Roman"/>
          <w:color w:val="000000" w:themeColor="text1"/>
        </w:rPr>
        <w:t xml:space="preserve"> the team updates </w:t>
      </w:r>
      <w:r w:rsidR="009C7E57" w:rsidRPr="00AA3571">
        <w:rPr>
          <w:rFonts w:ascii="Times New Roman" w:hAnsi="Times New Roman" w:cs="Times New Roman"/>
          <w:color w:val="000000" w:themeColor="text1"/>
        </w:rPr>
        <w:t xml:space="preserve">it </w:t>
      </w:r>
      <w:r w:rsidR="00491E6D" w:rsidRPr="00AA3571">
        <w:rPr>
          <w:rFonts w:ascii="Times New Roman" w:hAnsi="Times New Roman" w:cs="Times New Roman"/>
          <w:color w:val="000000" w:themeColor="text1"/>
        </w:rPr>
        <w:t>accordingly throughout the sprint (</w:t>
      </w:r>
      <w:proofErr w:type="spellStart"/>
      <w:r w:rsidR="00491E6D" w:rsidRPr="00AA3571">
        <w:rPr>
          <w:color w:val="000000" w:themeColor="text1"/>
          <w:shd w:val="clear" w:color="auto" w:fill="FFFFFF"/>
        </w:rPr>
        <w:t>Rehkopf</w:t>
      </w:r>
      <w:proofErr w:type="spellEnd"/>
      <w:r w:rsidR="00491E6D" w:rsidRPr="00AA3571">
        <w:rPr>
          <w:color w:val="000000" w:themeColor="text1"/>
          <w:shd w:val="clear" w:color="auto" w:fill="FFFFFF"/>
        </w:rPr>
        <w:t>, 2020</w:t>
      </w:r>
      <w:r w:rsidR="00491E6D" w:rsidRPr="00AA3571">
        <w:rPr>
          <w:rFonts w:ascii="Times New Roman" w:hAnsi="Times New Roman" w:cs="Times New Roman"/>
          <w:color w:val="000000" w:themeColor="text1"/>
        </w:rPr>
        <w:t xml:space="preserve">). The next </w:t>
      </w:r>
      <w:r w:rsidR="00C57D1B" w:rsidRPr="00AA3571">
        <w:rPr>
          <w:rFonts w:ascii="Times New Roman" w:hAnsi="Times New Roman" w:cs="Times New Roman"/>
          <w:color w:val="000000" w:themeColor="text1"/>
        </w:rPr>
        <w:t xml:space="preserve">phase </w:t>
      </w:r>
      <w:r w:rsidR="00491E6D" w:rsidRPr="00AA3571">
        <w:rPr>
          <w:rFonts w:ascii="Times New Roman" w:hAnsi="Times New Roman" w:cs="Times New Roman"/>
          <w:color w:val="000000" w:themeColor="text1"/>
        </w:rPr>
        <w:t xml:space="preserve">is the sprint execution. </w:t>
      </w:r>
      <w:r w:rsidR="009C7E57" w:rsidRPr="00AA3571">
        <w:rPr>
          <w:rFonts w:ascii="Times New Roman" w:hAnsi="Times New Roman" w:cs="Times New Roman"/>
          <w:color w:val="000000" w:themeColor="text1"/>
        </w:rPr>
        <w:t>The team d</w:t>
      </w:r>
      <w:r w:rsidR="00C57D1B" w:rsidRPr="00AA3571">
        <w:rPr>
          <w:rFonts w:ascii="Times New Roman" w:hAnsi="Times New Roman" w:cs="Times New Roman"/>
          <w:color w:val="000000" w:themeColor="text1"/>
        </w:rPr>
        <w:t xml:space="preserve">evelopers each work on a user story(s) pulled from the sprint backlog. The developers create the necessary functions to fulfill each user story. </w:t>
      </w:r>
      <w:r w:rsidR="008C0057" w:rsidRPr="00AA3571">
        <w:rPr>
          <w:rFonts w:ascii="Times New Roman" w:hAnsi="Times New Roman" w:cs="Times New Roman"/>
          <w:color w:val="000000" w:themeColor="text1"/>
        </w:rPr>
        <w:t>After each user story is completed, d</w:t>
      </w:r>
      <w:r w:rsidR="008B62C6" w:rsidRPr="00AA3571">
        <w:rPr>
          <w:rFonts w:ascii="Times New Roman" w:hAnsi="Times New Roman" w:cs="Times New Roman"/>
          <w:color w:val="000000" w:themeColor="text1"/>
        </w:rPr>
        <w:t xml:space="preserve">evelopers often turn in software </w:t>
      </w:r>
      <w:r w:rsidR="008C0057" w:rsidRPr="00AA3571">
        <w:rPr>
          <w:rFonts w:ascii="Times New Roman" w:hAnsi="Times New Roman" w:cs="Times New Roman"/>
          <w:color w:val="000000" w:themeColor="text1"/>
        </w:rPr>
        <w:t xml:space="preserve">to the tester and the product owner to maintain to continuity. </w:t>
      </w:r>
      <w:r w:rsidR="009C7E57" w:rsidRPr="00AA3571">
        <w:rPr>
          <w:rFonts w:ascii="Times New Roman" w:hAnsi="Times New Roman" w:cs="Times New Roman"/>
          <w:color w:val="000000" w:themeColor="text1"/>
        </w:rPr>
        <w:t xml:space="preserve">To help the team stay on track, the scrum masters hosts a “daily scrum” ceremony, usually at the start of each workday. The daily scrum is a brief daily meeting for the team to coordinate tasks, monitor progress, and identify any obstacles that may to impending development (Cobb, 2015). </w:t>
      </w:r>
      <w:r w:rsidR="008C0057" w:rsidRPr="00AA3571">
        <w:rPr>
          <w:rFonts w:ascii="Times New Roman" w:hAnsi="Times New Roman" w:cs="Times New Roman"/>
          <w:color w:val="000000" w:themeColor="text1"/>
        </w:rPr>
        <w:t>At end of a sprint,</w:t>
      </w:r>
      <w:r w:rsidR="008B62C6" w:rsidRPr="00AA3571">
        <w:rPr>
          <w:rFonts w:ascii="Times New Roman" w:hAnsi="Times New Roman" w:cs="Times New Roman"/>
          <w:color w:val="000000" w:themeColor="text1"/>
        </w:rPr>
        <w:t xml:space="preserve"> the team</w:t>
      </w:r>
      <w:r w:rsidR="008C0057" w:rsidRPr="00AA3571">
        <w:rPr>
          <w:rFonts w:ascii="Times New Roman" w:hAnsi="Times New Roman" w:cs="Times New Roman"/>
          <w:color w:val="000000" w:themeColor="text1"/>
        </w:rPr>
        <w:t xml:space="preserve"> attends the sprint review</w:t>
      </w:r>
      <w:r w:rsidR="008B62C6" w:rsidRPr="00AA3571">
        <w:rPr>
          <w:rFonts w:ascii="Times New Roman" w:hAnsi="Times New Roman" w:cs="Times New Roman"/>
          <w:color w:val="000000" w:themeColor="text1"/>
        </w:rPr>
        <w:t xml:space="preserve"> ceremony</w:t>
      </w:r>
      <w:r w:rsidR="008C0057" w:rsidRPr="00AA3571">
        <w:rPr>
          <w:rFonts w:ascii="Times New Roman" w:hAnsi="Times New Roman" w:cs="Times New Roman"/>
          <w:color w:val="000000" w:themeColor="text1"/>
        </w:rPr>
        <w:t>. The team presents the finished work to the produc</w:t>
      </w:r>
      <w:r w:rsidR="00BA7A1A" w:rsidRPr="00AA3571">
        <w:rPr>
          <w:rFonts w:ascii="Times New Roman" w:hAnsi="Times New Roman" w:cs="Times New Roman"/>
          <w:color w:val="000000" w:themeColor="text1"/>
        </w:rPr>
        <w:t xml:space="preserve">t owner for final review. </w:t>
      </w:r>
      <w:proofErr w:type="gramStart"/>
      <w:r w:rsidR="00BA7A1A" w:rsidRPr="00AA3571">
        <w:rPr>
          <w:rFonts w:ascii="Times New Roman" w:hAnsi="Times New Roman" w:cs="Times New Roman"/>
          <w:color w:val="000000" w:themeColor="text1"/>
        </w:rPr>
        <w:t>Additional</w:t>
      </w:r>
      <w:proofErr w:type="gramEnd"/>
      <w:r w:rsidR="00BA7A1A" w:rsidRPr="00AA3571">
        <w:rPr>
          <w:rFonts w:ascii="Times New Roman" w:hAnsi="Times New Roman" w:cs="Times New Roman"/>
          <w:color w:val="000000" w:themeColor="text1"/>
        </w:rPr>
        <w:t>, the team can demonstrate their work to the user(s), stakeholders, and fellow team members (</w:t>
      </w:r>
      <w:proofErr w:type="spellStart"/>
      <w:r w:rsidR="002547E5" w:rsidRPr="00AA3571">
        <w:rPr>
          <w:color w:val="000000" w:themeColor="text1"/>
          <w:shd w:val="clear" w:color="auto" w:fill="FFFFFF"/>
        </w:rPr>
        <w:t>Rehkopf</w:t>
      </w:r>
      <w:proofErr w:type="spellEnd"/>
      <w:r w:rsidR="002547E5" w:rsidRPr="00AA3571">
        <w:rPr>
          <w:color w:val="000000" w:themeColor="text1"/>
          <w:shd w:val="clear" w:color="auto" w:fill="FFFFFF"/>
        </w:rPr>
        <w:t>, 2020</w:t>
      </w:r>
      <w:r w:rsidR="00BA7A1A" w:rsidRPr="00AA3571">
        <w:rPr>
          <w:rFonts w:ascii="Times New Roman" w:hAnsi="Times New Roman" w:cs="Times New Roman"/>
          <w:color w:val="000000" w:themeColor="text1"/>
        </w:rPr>
        <w:t>)</w:t>
      </w:r>
      <w:r w:rsidR="008C0057" w:rsidRPr="00AA3571">
        <w:rPr>
          <w:rFonts w:ascii="Times New Roman" w:hAnsi="Times New Roman" w:cs="Times New Roman"/>
          <w:color w:val="000000" w:themeColor="text1"/>
        </w:rPr>
        <w:t xml:space="preserve">. </w:t>
      </w:r>
      <w:r w:rsidR="00DD792E" w:rsidRPr="00AA3571">
        <w:rPr>
          <w:rFonts w:ascii="Times New Roman" w:hAnsi="Times New Roman" w:cs="Times New Roman"/>
          <w:color w:val="000000" w:themeColor="text1"/>
        </w:rPr>
        <w:t xml:space="preserve">The last part of the sprint is the </w:t>
      </w:r>
      <w:r w:rsidR="00F7611B" w:rsidRPr="00AA3571">
        <w:rPr>
          <w:rFonts w:ascii="Times New Roman" w:hAnsi="Times New Roman" w:cs="Times New Roman"/>
          <w:color w:val="000000" w:themeColor="text1"/>
        </w:rPr>
        <w:t>sprint r</w:t>
      </w:r>
      <w:r w:rsidR="00DC12E6" w:rsidRPr="00AA3571">
        <w:rPr>
          <w:rFonts w:ascii="Times New Roman" w:hAnsi="Times New Roman" w:cs="Times New Roman"/>
          <w:color w:val="000000" w:themeColor="text1"/>
        </w:rPr>
        <w:t xml:space="preserve">etrospective </w:t>
      </w:r>
      <w:r w:rsidR="00F7611B" w:rsidRPr="00AA3571">
        <w:rPr>
          <w:rFonts w:ascii="Times New Roman" w:hAnsi="Times New Roman" w:cs="Times New Roman"/>
          <w:color w:val="000000" w:themeColor="text1"/>
        </w:rPr>
        <w:t>ceremony.</w:t>
      </w:r>
      <w:r w:rsidR="00DC12E6" w:rsidRPr="00AA3571">
        <w:rPr>
          <w:rFonts w:ascii="Times New Roman" w:hAnsi="Times New Roman" w:cs="Times New Roman"/>
          <w:color w:val="000000" w:themeColor="text1"/>
        </w:rPr>
        <w:t xml:space="preserve"> The retrospective is a meeting for the team to review the software, discussion lessons learned, identify opportunities for improvement, and reflect upon the benefits and obstacles during the sprint (Cobb, 2015). </w:t>
      </w:r>
      <w:r w:rsidR="00BE22A0" w:rsidRPr="00AA3571">
        <w:rPr>
          <w:rFonts w:ascii="Times New Roman" w:hAnsi="Times New Roman" w:cs="Times New Roman"/>
          <w:color w:val="000000" w:themeColor="text1"/>
        </w:rPr>
        <w:t xml:space="preserve">The sprint cycle is </w:t>
      </w:r>
      <w:r w:rsidR="00DD792E" w:rsidRPr="00AA3571">
        <w:rPr>
          <w:rFonts w:ascii="Times New Roman" w:hAnsi="Times New Roman" w:cs="Times New Roman"/>
          <w:color w:val="000000" w:themeColor="text1"/>
        </w:rPr>
        <w:t xml:space="preserve">now </w:t>
      </w:r>
      <w:r w:rsidR="00BE22A0" w:rsidRPr="00AA3571">
        <w:rPr>
          <w:rFonts w:ascii="Times New Roman" w:hAnsi="Times New Roman" w:cs="Times New Roman"/>
          <w:color w:val="000000" w:themeColor="text1"/>
        </w:rPr>
        <w:t xml:space="preserve">complete and the </w:t>
      </w:r>
      <w:r w:rsidR="00DD792E" w:rsidRPr="00AA3571">
        <w:rPr>
          <w:rFonts w:ascii="Times New Roman" w:hAnsi="Times New Roman" w:cs="Times New Roman"/>
          <w:color w:val="000000" w:themeColor="text1"/>
        </w:rPr>
        <w:t>software</w:t>
      </w:r>
      <w:r w:rsidR="00DC12E6" w:rsidRPr="00AA3571">
        <w:rPr>
          <w:rFonts w:ascii="Times New Roman" w:hAnsi="Times New Roman" w:cs="Times New Roman"/>
          <w:color w:val="000000" w:themeColor="text1"/>
        </w:rPr>
        <w:t xml:space="preserve"> developed during</w:t>
      </w:r>
      <w:r w:rsidR="00DD792E" w:rsidRPr="00AA3571">
        <w:rPr>
          <w:rFonts w:ascii="Times New Roman" w:hAnsi="Times New Roman" w:cs="Times New Roman"/>
          <w:color w:val="000000" w:themeColor="text1"/>
        </w:rPr>
        <w:t xml:space="preserve"> the sprint is furnished to the user</w:t>
      </w:r>
      <w:r w:rsidR="00BE22A0" w:rsidRPr="00AA3571">
        <w:rPr>
          <w:rFonts w:ascii="Times New Roman" w:hAnsi="Times New Roman" w:cs="Times New Roman"/>
          <w:color w:val="000000" w:themeColor="text1"/>
        </w:rPr>
        <w:t>.</w:t>
      </w:r>
      <w:r w:rsidR="00DD792E" w:rsidRPr="00AA3571">
        <w:rPr>
          <w:rFonts w:ascii="Times New Roman" w:hAnsi="Times New Roman" w:cs="Times New Roman"/>
          <w:color w:val="000000" w:themeColor="text1"/>
        </w:rPr>
        <w:t xml:space="preserve"> </w:t>
      </w:r>
    </w:p>
    <w:p w14:paraId="39AD4A4F" w14:textId="77777777" w:rsidR="008C0057" w:rsidRPr="00AA3571" w:rsidRDefault="005C5A6E" w:rsidP="004A7698">
      <w:pPr>
        <w:rPr>
          <w:rFonts w:ascii="Times New Roman" w:hAnsi="Times New Roman" w:cs="Times New Roman"/>
          <w:color w:val="000000" w:themeColor="text1"/>
        </w:rPr>
      </w:pPr>
      <w:r w:rsidRPr="00AA3571">
        <w:rPr>
          <w:rFonts w:ascii="Times New Roman" w:hAnsi="Times New Roman" w:cs="Times New Roman"/>
          <w:color w:val="000000" w:themeColor="text1"/>
        </w:rPr>
        <w:t xml:space="preserve">In this class project, the team used the agile methodology of </w:t>
      </w:r>
      <w:r w:rsidR="00723435" w:rsidRPr="00AA3571">
        <w:rPr>
          <w:rFonts w:ascii="Times New Roman" w:hAnsi="Times New Roman" w:cs="Times New Roman"/>
          <w:color w:val="000000" w:themeColor="text1"/>
        </w:rPr>
        <w:t xml:space="preserve">rolling-wave planning </w:t>
      </w:r>
      <w:r w:rsidRPr="00AA3571">
        <w:rPr>
          <w:rFonts w:ascii="Times New Roman" w:hAnsi="Times New Roman" w:cs="Times New Roman"/>
          <w:color w:val="000000" w:themeColor="text1"/>
        </w:rPr>
        <w:t xml:space="preserve">and progressive elaboration. </w:t>
      </w:r>
      <w:r w:rsidR="00723435" w:rsidRPr="00AA3571">
        <w:rPr>
          <w:rFonts w:ascii="Times New Roman" w:hAnsi="Times New Roman" w:cs="Times New Roman"/>
          <w:color w:val="000000" w:themeColor="text1"/>
        </w:rPr>
        <w:t xml:space="preserve">The project </w:t>
      </w:r>
      <w:r w:rsidR="0005446F" w:rsidRPr="00AA3571">
        <w:rPr>
          <w:rFonts w:ascii="Times New Roman" w:hAnsi="Times New Roman" w:cs="Times New Roman"/>
          <w:color w:val="000000" w:themeColor="text1"/>
        </w:rPr>
        <w:t>started</w:t>
      </w:r>
      <w:r w:rsidR="00723435" w:rsidRPr="00AA3571">
        <w:rPr>
          <w:rFonts w:ascii="Times New Roman" w:hAnsi="Times New Roman" w:cs="Times New Roman"/>
          <w:color w:val="000000" w:themeColor="text1"/>
        </w:rPr>
        <w:t xml:space="preserve"> with a general overall and </w:t>
      </w:r>
      <w:r w:rsidR="0005446F" w:rsidRPr="00AA3571">
        <w:rPr>
          <w:rFonts w:ascii="Times New Roman" w:hAnsi="Times New Roman" w:cs="Times New Roman"/>
          <w:color w:val="000000" w:themeColor="text1"/>
        </w:rPr>
        <w:t xml:space="preserve">developed the specifics as it progressed. </w:t>
      </w:r>
      <w:r w:rsidRPr="00AA3571">
        <w:rPr>
          <w:rFonts w:ascii="Times New Roman" w:hAnsi="Times New Roman" w:cs="Times New Roman"/>
          <w:color w:val="000000" w:themeColor="text1"/>
        </w:rPr>
        <w:t xml:space="preserve">I did not have to plan the project out in full detail but rather as it progressed and I learned more. </w:t>
      </w:r>
      <w:r w:rsidR="0005446F" w:rsidRPr="00AA3571">
        <w:rPr>
          <w:rFonts w:ascii="Times New Roman" w:hAnsi="Times New Roman" w:cs="Times New Roman"/>
          <w:color w:val="000000" w:themeColor="text1"/>
        </w:rPr>
        <w:t xml:space="preserve">As a product owner, I attended a client/user meeting before the start of the sprint. I </w:t>
      </w:r>
      <w:r w:rsidR="0005446F" w:rsidRPr="00AA3571">
        <w:rPr>
          <w:rFonts w:ascii="Times New Roman" w:hAnsi="Times New Roman" w:cs="Times New Roman"/>
          <w:color w:val="000000" w:themeColor="text1"/>
        </w:rPr>
        <w:lastRenderedPageBreak/>
        <w:t>gathered information to develop user stories based on the user’s needs. I created a sample product backlog</w:t>
      </w:r>
      <w:r w:rsidR="004841B1" w:rsidRPr="00AA3571">
        <w:rPr>
          <w:rFonts w:ascii="Times New Roman" w:hAnsi="Times New Roman" w:cs="Times New Roman"/>
          <w:color w:val="000000" w:themeColor="text1"/>
        </w:rPr>
        <w:t xml:space="preserve"> </w:t>
      </w:r>
      <w:r w:rsidR="004A7698" w:rsidRPr="00AA3571">
        <w:rPr>
          <w:rFonts w:ascii="Times New Roman" w:hAnsi="Times New Roman" w:cs="Times New Roman"/>
          <w:color w:val="000000" w:themeColor="text1"/>
        </w:rPr>
        <w:t>by</w:t>
      </w:r>
      <w:r w:rsidR="004841B1" w:rsidRPr="00AA3571">
        <w:rPr>
          <w:rFonts w:ascii="Times New Roman" w:hAnsi="Times New Roman" w:cs="Times New Roman"/>
          <w:color w:val="000000" w:themeColor="text1"/>
        </w:rPr>
        <w:t xml:space="preserve"> developing </w:t>
      </w:r>
      <w:r w:rsidR="004A7698" w:rsidRPr="00AA3571">
        <w:rPr>
          <w:rFonts w:ascii="Times New Roman" w:hAnsi="Times New Roman" w:cs="Times New Roman"/>
          <w:color w:val="000000" w:themeColor="text1"/>
        </w:rPr>
        <w:t xml:space="preserve">the </w:t>
      </w:r>
      <w:r w:rsidR="004841B1" w:rsidRPr="00AA3571">
        <w:rPr>
          <w:rFonts w:ascii="Times New Roman" w:hAnsi="Times New Roman" w:cs="Times New Roman"/>
          <w:color w:val="000000" w:themeColor="text1"/>
        </w:rPr>
        <w:t>user stories</w:t>
      </w:r>
      <w:r w:rsidRPr="00AA3571">
        <w:rPr>
          <w:rFonts w:ascii="Times New Roman" w:hAnsi="Times New Roman" w:cs="Times New Roman"/>
          <w:color w:val="000000" w:themeColor="text1"/>
        </w:rPr>
        <w:t>.</w:t>
      </w:r>
      <w:r w:rsidR="0005446F" w:rsidRPr="00AA3571">
        <w:rPr>
          <w:rFonts w:ascii="Times New Roman" w:hAnsi="Times New Roman" w:cs="Times New Roman"/>
          <w:color w:val="000000" w:themeColor="text1"/>
        </w:rPr>
        <w:t xml:space="preserve"> The product backlog provided a workload</w:t>
      </w:r>
      <w:r w:rsidR="00743217" w:rsidRPr="00AA3571">
        <w:rPr>
          <w:rFonts w:ascii="Times New Roman" w:hAnsi="Times New Roman" w:cs="Times New Roman"/>
          <w:color w:val="000000" w:themeColor="text1"/>
        </w:rPr>
        <w:t xml:space="preserve"> of user stories</w:t>
      </w:r>
      <w:r w:rsidR="0005446F" w:rsidRPr="00AA3571">
        <w:rPr>
          <w:rFonts w:ascii="Times New Roman" w:hAnsi="Times New Roman" w:cs="Times New Roman"/>
          <w:color w:val="000000" w:themeColor="text1"/>
        </w:rPr>
        <w:t xml:space="preserve"> for the team to complete the product.</w:t>
      </w:r>
      <w:r w:rsidR="00743217" w:rsidRPr="00AA3571">
        <w:rPr>
          <w:rFonts w:ascii="Times New Roman" w:hAnsi="Times New Roman" w:cs="Times New Roman"/>
          <w:color w:val="000000" w:themeColor="text1"/>
        </w:rPr>
        <w:t xml:space="preserve"> </w:t>
      </w:r>
      <w:r w:rsidR="004A7698" w:rsidRPr="00AA3571">
        <w:rPr>
          <w:rFonts w:ascii="Times New Roman" w:hAnsi="Times New Roman" w:cs="Times New Roman"/>
          <w:color w:val="000000" w:themeColor="text1"/>
        </w:rPr>
        <w:t>During the sprint planning, the team was able to select which user stories to work on during the sprint. Each user story allows the team member to focus on specific functions with clear expectations and requirements. The team began the sprint execution phase, working on the user stories. As a scrum master</w:t>
      </w:r>
      <w:r w:rsidRPr="00AA3571">
        <w:rPr>
          <w:rFonts w:ascii="Times New Roman" w:hAnsi="Times New Roman" w:cs="Times New Roman"/>
          <w:color w:val="000000" w:themeColor="text1"/>
        </w:rPr>
        <w:t>, I created the daily agenda</w:t>
      </w:r>
      <w:r w:rsidR="0005446F" w:rsidRPr="00AA3571">
        <w:rPr>
          <w:rFonts w:ascii="Times New Roman" w:hAnsi="Times New Roman" w:cs="Times New Roman"/>
          <w:color w:val="000000" w:themeColor="text1"/>
        </w:rPr>
        <w:t xml:space="preserve"> </w:t>
      </w:r>
      <w:r w:rsidRPr="00AA3571">
        <w:rPr>
          <w:rFonts w:ascii="Times New Roman" w:hAnsi="Times New Roman" w:cs="Times New Roman"/>
          <w:color w:val="000000" w:themeColor="text1"/>
        </w:rPr>
        <w:t xml:space="preserve">for the daily scrum ceremonies. It consisted of simple questions for each team member to answer. It allowed the team to keep everyone updated on their progress, prioritize their work, and address any obstacles on a daily basis. </w:t>
      </w:r>
      <w:r w:rsidR="004A7698" w:rsidRPr="00AA3571">
        <w:rPr>
          <w:rFonts w:ascii="Times New Roman" w:hAnsi="Times New Roman" w:cs="Times New Roman"/>
          <w:color w:val="000000" w:themeColor="text1"/>
        </w:rPr>
        <w:t xml:space="preserve">As a tester, I created test cases to test if the product met the requirements of the user stories. The test cases made it clear what passed and failed, allowing other team members to make corrections and successful fulfill the story. Continuous communication during the project ensured team collaboration. As a developer and a tester, I sent out emails to the product owner when I needed more information regarding the user stories. Collaboration and communication </w:t>
      </w:r>
      <w:proofErr w:type="gramStart"/>
      <w:r w:rsidR="004A7698" w:rsidRPr="00AA3571">
        <w:rPr>
          <w:rFonts w:ascii="Times New Roman" w:hAnsi="Times New Roman" w:cs="Times New Roman"/>
          <w:color w:val="000000" w:themeColor="text1"/>
        </w:rPr>
        <w:t>was</w:t>
      </w:r>
      <w:proofErr w:type="gramEnd"/>
      <w:r w:rsidR="004A7698" w:rsidRPr="00AA3571">
        <w:rPr>
          <w:rFonts w:ascii="Times New Roman" w:hAnsi="Times New Roman" w:cs="Times New Roman"/>
          <w:color w:val="000000" w:themeColor="text1"/>
        </w:rPr>
        <w:t xml:space="preserve"> especially important when the project was interrupted in the middle of its design. The user decided to switch its needs from developing a website promoting their general vacation to a website specifically promoting wellness vacations to attract customers. At that point, some product functions were designed for general vacations, not wellness vacation. With poor communication, the team could have accidently developed an “expired” product for general vacation. With poor collaboration, the product could have ended up skewed trying to meet to different missions. However, agile promotes planning for changes and expected the unexpected. After each sprint, the team reviews the products and updates the stories based on the user’s statements and feedback. Product functions are individually developed during a sprint and can be adjusted, even in later sprints. By maintaining communications </w:t>
      </w:r>
      <w:r w:rsidR="004A7698" w:rsidRPr="00AA3571">
        <w:rPr>
          <w:rFonts w:ascii="Times New Roman" w:hAnsi="Times New Roman" w:cs="Times New Roman"/>
          <w:color w:val="000000" w:themeColor="text1"/>
        </w:rPr>
        <w:lastRenderedPageBreak/>
        <w:t xml:space="preserve">through the entire project and every sprint, the team was able to stay updated with the user and each other, adapt the user stories accordingly, and product the produce the user needed. </w:t>
      </w:r>
    </w:p>
    <w:p w14:paraId="48088760" w14:textId="77777777" w:rsidR="004B4083" w:rsidRPr="00AA3571" w:rsidRDefault="004B4083" w:rsidP="003C6510">
      <w:pPr>
        <w:ind w:firstLine="0"/>
        <w:jc w:val="center"/>
        <w:rPr>
          <w:rFonts w:ascii="Times New Roman" w:hAnsi="Times New Roman" w:cs="Times New Roman"/>
          <w:b/>
          <w:color w:val="000000" w:themeColor="text1"/>
        </w:rPr>
      </w:pPr>
      <w:r w:rsidRPr="00AA3571">
        <w:rPr>
          <w:rFonts w:ascii="Times New Roman" w:hAnsi="Times New Roman" w:cs="Times New Roman"/>
          <w:b/>
          <w:color w:val="000000" w:themeColor="text1"/>
        </w:rPr>
        <w:t>Agile vs Waterfall Approach</w:t>
      </w:r>
    </w:p>
    <w:p w14:paraId="0A3E3D14" w14:textId="77777777" w:rsidR="007B7819" w:rsidRPr="00AA3571" w:rsidRDefault="007B7819" w:rsidP="007B7819">
      <w:pPr>
        <w:rPr>
          <w:rFonts w:ascii="Times New Roman" w:hAnsi="Times New Roman" w:cs="Times New Roman"/>
          <w:color w:val="000000" w:themeColor="text1"/>
        </w:rPr>
      </w:pPr>
      <w:r w:rsidRPr="00AA3571">
        <w:rPr>
          <w:rFonts w:ascii="Times New Roman" w:hAnsi="Times New Roman" w:cs="Times New Roman"/>
          <w:color w:val="000000" w:themeColor="text1"/>
        </w:rPr>
        <w:t>More than just the agile approach exists in project management/software developer. Although the agile approach is gaining popularity, the waterfall approach is different approach often used by companies. (Cobb, 2015). Roles and principles can vary, sometimes to high degrees, between the agile and waterfall development approach. However, a team does not have to be 100 percentage agile or waterfall. A team may need to</w:t>
      </w:r>
      <w:r w:rsidR="00BD2F56" w:rsidRPr="00AA3571">
        <w:rPr>
          <w:rFonts w:ascii="Times New Roman" w:hAnsi="Times New Roman" w:cs="Times New Roman"/>
          <w:color w:val="000000" w:themeColor="text1"/>
        </w:rPr>
        <w:t xml:space="preserve"> consider which methods from each approach</w:t>
      </w:r>
      <w:r w:rsidRPr="00AA3571">
        <w:rPr>
          <w:rFonts w:ascii="Times New Roman" w:hAnsi="Times New Roman" w:cs="Times New Roman"/>
          <w:color w:val="000000" w:themeColor="text1"/>
        </w:rPr>
        <w:t xml:space="preserve"> best suite</w:t>
      </w:r>
      <w:r w:rsidR="00BD2F56" w:rsidRPr="00AA3571">
        <w:rPr>
          <w:rFonts w:ascii="Times New Roman" w:hAnsi="Times New Roman" w:cs="Times New Roman"/>
          <w:color w:val="000000" w:themeColor="text1"/>
        </w:rPr>
        <w:t>s</w:t>
      </w:r>
      <w:r w:rsidRPr="00AA3571">
        <w:rPr>
          <w:rFonts w:ascii="Times New Roman" w:hAnsi="Times New Roman" w:cs="Times New Roman"/>
          <w:color w:val="000000" w:themeColor="text1"/>
        </w:rPr>
        <w:t xml:space="preserve"> their environment, leading to a hybrid approach of using methods from both agile and waterfall. </w:t>
      </w:r>
      <w:r w:rsidR="001902DF">
        <w:rPr>
          <w:rFonts w:ascii="Times New Roman" w:hAnsi="Times New Roman" w:cs="Times New Roman"/>
          <w:color w:val="000000" w:themeColor="text1"/>
        </w:rPr>
        <w:t xml:space="preserve"> </w:t>
      </w:r>
    </w:p>
    <w:p w14:paraId="10B9DB85" w14:textId="77777777" w:rsidR="005A6E96" w:rsidRPr="00AA3571" w:rsidRDefault="005A6E96" w:rsidP="005A6E96">
      <w:pPr>
        <w:rPr>
          <w:rFonts w:ascii="Times New Roman" w:hAnsi="Times New Roman" w:cs="Times New Roman"/>
          <w:color w:val="000000" w:themeColor="text1"/>
        </w:rPr>
      </w:pPr>
      <w:r w:rsidRPr="00AA3571">
        <w:rPr>
          <w:rFonts w:ascii="Times New Roman" w:hAnsi="Times New Roman" w:cs="Times New Roman"/>
          <w:color w:val="000000" w:themeColor="text1"/>
        </w:rPr>
        <w:t xml:space="preserve">Waterfall project management is plan-driven from start to finish. The strategy attempts to reduce the project to a low-level of uncertainty before the project starts. </w:t>
      </w:r>
      <w:r w:rsidR="00BD2F56" w:rsidRPr="00AA3571">
        <w:rPr>
          <w:rFonts w:ascii="Times New Roman" w:hAnsi="Times New Roman" w:cs="Times New Roman"/>
          <w:color w:val="000000" w:themeColor="text1"/>
        </w:rPr>
        <w:t xml:space="preserve">It provides established production time lines, predictable estimates, and product features before the start of the project. </w:t>
      </w:r>
      <w:r w:rsidRPr="00AA3571">
        <w:rPr>
          <w:rFonts w:ascii="Times New Roman" w:hAnsi="Times New Roman" w:cs="Times New Roman"/>
          <w:color w:val="000000" w:themeColor="text1"/>
        </w:rPr>
        <w:t xml:space="preserve">A product manager(s) plans the entire project in detail including product requirements, every </w:t>
      </w:r>
      <w:proofErr w:type="gramStart"/>
      <w:r w:rsidRPr="00AA3571">
        <w:rPr>
          <w:rFonts w:ascii="Times New Roman" w:hAnsi="Times New Roman" w:cs="Times New Roman"/>
          <w:color w:val="000000" w:themeColor="text1"/>
        </w:rPr>
        <w:t>phases</w:t>
      </w:r>
      <w:proofErr w:type="gramEnd"/>
      <w:r w:rsidRPr="00AA3571">
        <w:rPr>
          <w:rFonts w:ascii="Times New Roman" w:hAnsi="Times New Roman" w:cs="Times New Roman"/>
          <w:color w:val="000000" w:themeColor="text1"/>
        </w:rPr>
        <w:t xml:space="preserve"> in the project, and distinct goal for each phase (Cobb, 2015). When the manager cannot find a clear answer, assumptions are often made to counter uncertainty. Development is sequential with no turning back after a phase is completed (Cobb, 2015). Product testing and repair does not occur until the end of the project. Agile project management uses a much more adaptive approach. The strategy is to plan for high levels of product uncertainty, promoting real-time decision-making, and having small teams working together intensively (Cobb, 2015). Agile focuses on providing value and functionality to the user(s) and obtaining user input/feedback as the project advances (Cobb, 2015). </w:t>
      </w:r>
      <w:r w:rsidR="00BD2F56" w:rsidRPr="00AA3571">
        <w:rPr>
          <w:rFonts w:ascii="Times New Roman" w:hAnsi="Times New Roman" w:cs="Times New Roman"/>
          <w:color w:val="000000" w:themeColor="text1"/>
        </w:rPr>
        <w:t xml:space="preserve">However, it can be challenging in agile to produce pre-production time and cost estimates, and a complete list of product functions and descriptions. </w:t>
      </w:r>
      <w:r w:rsidRPr="00AA3571">
        <w:rPr>
          <w:rFonts w:ascii="Times New Roman" w:hAnsi="Times New Roman" w:cs="Times New Roman"/>
          <w:color w:val="000000" w:themeColor="text1"/>
        </w:rPr>
        <w:lastRenderedPageBreak/>
        <w:t xml:space="preserve">Instead of having a project manager, the entire team handles the project each taking on various duties. </w:t>
      </w:r>
      <w:r w:rsidR="00BD2F56" w:rsidRPr="00AA3571">
        <w:rPr>
          <w:rFonts w:ascii="Times New Roman" w:hAnsi="Times New Roman" w:cs="Times New Roman"/>
          <w:color w:val="000000" w:themeColor="text1"/>
        </w:rPr>
        <w:t>Remember that d</w:t>
      </w:r>
      <w:r w:rsidRPr="00AA3571">
        <w:rPr>
          <w:rFonts w:ascii="Times New Roman" w:hAnsi="Times New Roman" w:cs="Times New Roman"/>
          <w:color w:val="000000" w:themeColor="text1"/>
        </w:rPr>
        <w:t xml:space="preserve">espite the differences between the two approaches, a company can develop their own hybrid approach based on their needs and other factors. </w:t>
      </w:r>
      <w:r w:rsidR="00BD2F56" w:rsidRPr="00AA3571">
        <w:rPr>
          <w:rFonts w:ascii="Times New Roman" w:hAnsi="Times New Roman" w:cs="Times New Roman"/>
          <w:color w:val="000000" w:themeColor="text1"/>
        </w:rPr>
        <w:t xml:space="preserve">Overall, the key factors to consider are the level of uncertainty, the capabilities of </w:t>
      </w:r>
      <w:r w:rsidR="00883DD3" w:rsidRPr="00AA3571">
        <w:rPr>
          <w:rFonts w:ascii="Times New Roman" w:hAnsi="Times New Roman" w:cs="Times New Roman"/>
          <w:color w:val="000000" w:themeColor="text1"/>
        </w:rPr>
        <w:t xml:space="preserve">the </w:t>
      </w:r>
      <w:r w:rsidR="00BD2F56" w:rsidRPr="00AA3571">
        <w:rPr>
          <w:rFonts w:ascii="Times New Roman" w:hAnsi="Times New Roman" w:cs="Times New Roman"/>
          <w:color w:val="000000" w:themeColor="text1"/>
        </w:rPr>
        <w:t>p</w:t>
      </w:r>
      <w:r w:rsidR="00883DD3" w:rsidRPr="00AA3571">
        <w:rPr>
          <w:rFonts w:ascii="Times New Roman" w:hAnsi="Times New Roman" w:cs="Times New Roman"/>
          <w:color w:val="000000" w:themeColor="text1"/>
        </w:rPr>
        <w:t>roject team</w:t>
      </w:r>
      <w:r w:rsidR="00BD2F56" w:rsidRPr="00AA3571">
        <w:rPr>
          <w:rFonts w:ascii="Times New Roman" w:hAnsi="Times New Roman" w:cs="Times New Roman"/>
          <w:color w:val="000000" w:themeColor="text1"/>
        </w:rPr>
        <w:t>, and information demanded by the user before the project starts (Cobb, 2015).</w:t>
      </w:r>
    </w:p>
    <w:p w14:paraId="45273A15" w14:textId="77777777" w:rsidR="00E3257B" w:rsidRPr="00AA3571" w:rsidRDefault="00883DD3" w:rsidP="005A6E96">
      <w:pPr>
        <w:rPr>
          <w:rFonts w:ascii="Times New Roman" w:hAnsi="Times New Roman" w:cs="Times New Roman"/>
          <w:color w:val="000000" w:themeColor="text1"/>
        </w:rPr>
      </w:pPr>
      <w:r w:rsidRPr="00AA3571">
        <w:rPr>
          <w:rFonts w:ascii="Times New Roman" w:hAnsi="Times New Roman" w:cs="Times New Roman"/>
          <w:color w:val="000000" w:themeColor="text1"/>
        </w:rPr>
        <w:t xml:space="preserve">In this college course, I participated in a project for a fictional travel company, known as </w:t>
      </w:r>
      <w:proofErr w:type="spellStart"/>
      <w:r w:rsidRPr="00AA3571">
        <w:rPr>
          <w:rFonts w:ascii="Times New Roman" w:hAnsi="Times New Roman" w:cs="Times New Roman"/>
          <w:color w:val="000000" w:themeColor="text1"/>
        </w:rPr>
        <w:t>SNHU</w:t>
      </w:r>
      <w:proofErr w:type="spellEnd"/>
      <w:r w:rsidRPr="00AA3571">
        <w:rPr>
          <w:rFonts w:ascii="Times New Roman" w:hAnsi="Times New Roman" w:cs="Times New Roman"/>
          <w:color w:val="000000" w:themeColor="text1"/>
        </w:rPr>
        <w:t xml:space="preserve"> Travel. For this project, the selected approach was agile project management. The project consisted of a higher level of uncertainty, low user demands at the start of the project, and the full capabilities of the team to complete their duties. For example, the company desired</w:t>
      </w:r>
      <w:r w:rsidR="0079139B" w:rsidRPr="00AA3571">
        <w:rPr>
          <w:rFonts w:ascii="Times New Roman" w:hAnsi="Times New Roman" w:cs="Times New Roman"/>
          <w:color w:val="000000" w:themeColor="text1"/>
        </w:rPr>
        <w:t xml:space="preserve"> to expand their website to attract new customers and increase sales. </w:t>
      </w:r>
      <w:r w:rsidR="00E3257B" w:rsidRPr="00AA3571">
        <w:rPr>
          <w:rFonts w:ascii="Times New Roman" w:hAnsi="Times New Roman" w:cs="Times New Roman"/>
          <w:color w:val="000000" w:themeColor="text1"/>
        </w:rPr>
        <w:t>However, t</w:t>
      </w:r>
      <w:r w:rsidR="0079139B" w:rsidRPr="00AA3571">
        <w:rPr>
          <w:rFonts w:ascii="Times New Roman" w:hAnsi="Times New Roman" w:cs="Times New Roman"/>
          <w:color w:val="000000" w:themeColor="text1"/>
        </w:rPr>
        <w:t xml:space="preserve">he user </w:t>
      </w:r>
      <w:r w:rsidR="00E3257B" w:rsidRPr="00AA3571">
        <w:rPr>
          <w:rFonts w:ascii="Times New Roman" w:hAnsi="Times New Roman" w:cs="Times New Roman"/>
          <w:color w:val="000000" w:themeColor="text1"/>
        </w:rPr>
        <w:t>had varying ideas on what they desired in the final product.</w:t>
      </w:r>
      <w:r w:rsidRPr="00AA3571">
        <w:rPr>
          <w:rFonts w:ascii="Times New Roman" w:hAnsi="Times New Roman" w:cs="Times New Roman"/>
          <w:color w:val="000000" w:themeColor="text1"/>
        </w:rPr>
        <w:t xml:space="preserve"> Next, </w:t>
      </w:r>
      <w:proofErr w:type="spellStart"/>
      <w:r w:rsidRPr="00AA3571">
        <w:rPr>
          <w:rFonts w:ascii="Times New Roman" w:hAnsi="Times New Roman" w:cs="Times New Roman"/>
          <w:color w:val="000000" w:themeColor="text1"/>
        </w:rPr>
        <w:t>SNHU</w:t>
      </w:r>
      <w:proofErr w:type="spellEnd"/>
      <w:r w:rsidRPr="00AA3571">
        <w:rPr>
          <w:rFonts w:ascii="Times New Roman" w:hAnsi="Times New Roman" w:cs="Times New Roman"/>
          <w:color w:val="000000" w:themeColor="text1"/>
        </w:rPr>
        <w:t xml:space="preserve"> Travel did not require a detailed budget statement, a solid features list, or hard deadlines for each phase, and seemed open to communication throughout the project. Third, the team seemed like a well-trained scrum/agile team</w:t>
      </w:r>
      <w:r w:rsidR="009B1F15" w:rsidRPr="00AA3571">
        <w:rPr>
          <w:rFonts w:ascii="Times New Roman" w:hAnsi="Times New Roman" w:cs="Times New Roman"/>
          <w:color w:val="000000" w:themeColor="text1"/>
        </w:rPr>
        <w:t xml:space="preserve"> with a decent amount of experience</w:t>
      </w:r>
      <w:r w:rsidRPr="00AA3571">
        <w:rPr>
          <w:rFonts w:ascii="Times New Roman" w:hAnsi="Times New Roman" w:cs="Times New Roman"/>
          <w:color w:val="000000" w:themeColor="text1"/>
        </w:rPr>
        <w:t>. Each team member had his or her</w:t>
      </w:r>
      <w:r w:rsidR="009B1F15" w:rsidRPr="00AA3571">
        <w:rPr>
          <w:rFonts w:ascii="Times New Roman" w:hAnsi="Times New Roman" w:cs="Times New Roman"/>
          <w:color w:val="000000" w:themeColor="text1"/>
        </w:rPr>
        <w:t xml:space="preserve"> own role. The team showed professional communications when addressing issues or changes along with keeping everyone updated.</w:t>
      </w:r>
    </w:p>
    <w:p w14:paraId="0CEC1D63" w14:textId="77777777" w:rsidR="007B7819" w:rsidRPr="00AA3571" w:rsidRDefault="005A6E96" w:rsidP="00AA3571">
      <w:pPr>
        <w:rPr>
          <w:rFonts w:ascii="Times New Roman" w:hAnsi="Times New Roman" w:cs="Times New Roman"/>
          <w:color w:val="000000" w:themeColor="text1"/>
        </w:rPr>
      </w:pPr>
      <w:r w:rsidRPr="00AA3571">
        <w:rPr>
          <w:rFonts w:ascii="Times New Roman" w:hAnsi="Times New Roman" w:cs="Times New Roman"/>
          <w:color w:val="000000" w:themeColor="text1"/>
        </w:rPr>
        <w:t>The employee roles are different in the agile and waterfall approach. The waterfall approach uses the role of a traditional project manager</w:t>
      </w:r>
      <w:r w:rsidR="001D63ED" w:rsidRPr="00AA3571">
        <w:rPr>
          <w:rFonts w:ascii="Times New Roman" w:hAnsi="Times New Roman" w:cs="Times New Roman"/>
          <w:color w:val="000000" w:themeColor="text1"/>
        </w:rPr>
        <w:t xml:space="preserve"> to handle the project</w:t>
      </w:r>
      <w:r w:rsidRPr="00AA3571">
        <w:rPr>
          <w:rFonts w:ascii="Times New Roman" w:hAnsi="Times New Roman" w:cs="Times New Roman"/>
          <w:color w:val="000000" w:themeColor="text1"/>
        </w:rPr>
        <w:t xml:space="preserve">. </w:t>
      </w:r>
      <w:r w:rsidR="009D1A25" w:rsidRPr="00AA3571">
        <w:rPr>
          <w:rFonts w:ascii="Times New Roman" w:hAnsi="Times New Roman" w:cs="Times New Roman"/>
          <w:color w:val="000000" w:themeColor="text1"/>
        </w:rPr>
        <w:t>A traditional project manager provides clear, directions instruct</w:t>
      </w:r>
      <w:r w:rsidR="00A8593B" w:rsidRPr="00AA3571">
        <w:rPr>
          <w:rFonts w:ascii="Times New Roman" w:hAnsi="Times New Roman" w:cs="Times New Roman"/>
          <w:color w:val="000000" w:themeColor="text1"/>
        </w:rPr>
        <w:t>ions for all</w:t>
      </w:r>
      <w:r w:rsidR="009D1A25" w:rsidRPr="00AA3571">
        <w:rPr>
          <w:rFonts w:ascii="Times New Roman" w:hAnsi="Times New Roman" w:cs="Times New Roman"/>
          <w:color w:val="000000" w:themeColor="text1"/>
        </w:rPr>
        <w:t xml:space="preserve"> team</w:t>
      </w:r>
      <w:r w:rsidR="00A8593B" w:rsidRPr="00AA3571">
        <w:rPr>
          <w:rFonts w:ascii="Times New Roman" w:hAnsi="Times New Roman" w:cs="Times New Roman"/>
          <w:color w:val="000000" w:themeColor="text1"/>
        </w:rPr>
        <w:t xml:space="preserve"> member</w:t>
      </w:r>
      <w:r w:rsidR="009D1A25" w:rsidRPr="00AA3571">
        <w:rPr>
          <w:rFonts w:ascii="Times New Roman" w:hAnsi="Times New Roman" w:cs="Times New Roman"/>
          <w:color w:val="000000" w:themeColor="text1"/>
        </w:rPr>
        <w:t xml:space="preserve"> on how to handle the project and each phase. However, the project manager does not define the requirements of the product and does not perform product testing (Cobb, 2015). Notably, product testing and quality review does not occur until the end of the project. The agile approach focuses on teamwork, with the roles of scrum master, product owner, developer(s) and tester(s). A</w:t>
      </w:r>
      <w:r w:rsidR="00BD2F56" w:rsidRPr="00AA3571">
        <w:rPr>
          <w:rFonts w:ascii="Times New Roman" w:hAnsi="Times New Roman" w:cs="Times New Roman"/>
          <w:color w:val="000000" w:themeColor="text1"/>
        </w:rPr>
        <w:t xml:space="preserve"> scrum master is a peer-coach </w:t>
      </w:r>
      <w:r w:rsidR="00BD2F56" w:rsidRPr="00AA3571">
        <w:rPr>
          <w:rFonts w:ascii="Times New Roman" w:hAnsi="Times New Roman" w:cs="Times New Roman"/>
          <w:color w:val="000000" w:themeColor="text1"/>
        </w:rPr>
        <w:lastRenderedPageBreak/>
        <w:t>that facilitates the team, providing minimal direction</w:t>
      </w:r>
      <w:r w:rsidR="009D1A25" w:rsidRPr="00AA3571">
        <w:rPr>
          <w:rFonts w:ascii="Times New Roman" w:hAnsi="Times New Roman" w:cs="Times New Roman"/>
          <w:color w:val="000000" w:themeColor="text1"/>
        </w:rPr>
        <w:t xml:space="preserve"> and is a non-existent role in waterfall</w:t>
      </w:r>
      <w:r w:rsidR="00BD2F56" w:rsidRPr="00AA3571">
        <w:rPr>
          <w:rFonts w:ascii="Times New Roman" w:hAnsi="Times New Roman" w:cs="Times New Roman"/>
          <w:color w:val="000000" w:themeColor="text1"/>
        </w:rPr>
        <w:t>.</w:t>
      </w:r>
      <w:r w:rsidR="009D1A25" w:rsidRPr="00AA3571">
        <w:rPr>
          <w:rFonts w:ascii="Times New Roman" w:hAnsi="Times New Roman" w:cs="Times New Roman"/>
          <w:color w:val="000000" w:themeColor="text1"/>
        </w:rPr>
        <w:t xml:space="preserve"> The product owner is hybrid of a project manager and business analyst. The product owner defines the requirements, serves as the primary communicator with the client, and provides the business aspect in the project. An agile tester is involved throughout the entire project</w:t>
      </w:r>
      <w:r w:rsidR="00FF26A8" w:rsidRPr="00AA3571">
        <w:rPr>
          <w:rFonts w:ascii="Times New Roman" w:hAnsi="Times New Roman" w:cs="Times New Roman"/>
          <w:color w:val="000000" w:themeColor="text1"/>
        </w:rPr>
        <w:t xml:space="preserve"> instead of the very end</w:t>
      </w:r>
      <w:r w:rsidR="00AA3571" w:rsidRPr="00AA3571">
        <w:rPr>
          <w:rFonts w:ascii="Times New Roman" w:hAnsi="Times New Roman" w:cs="Times New Roman"/>
          <w:color w:val="000000" w:themeColor="text1"/>
        </w:rPr>
        <w:t>. T</w:t>
      </w:r>
      <w:r w:rsidR="009D1A25" w:rsidRPr="00AA3571">
        <w:rPr>
          <w:rFonts w:ascii="Times New Roman" w:hAnsi="Times New Roman" w:cs="Times New Roman"/>
          <w:color w:val="000000" w:themeColor="text1"/>
        </w:rPr>
        <w:t>he agile tester</w:t>
      </w:r>
      <w:r w:rsidR="00FF26A8" w:rsidRPr="00AA3571">
        <w:rPr>
          <w:rFonts w:ascii="Times New Roman" w:hAnsi="Times New Roman" w:cs="Times New Roman"/>
          <w:color w:val="000000" w:themeColor="text1"/>
        </w:rPr>
        <w:t xml:space="preserve"> tests</w:t>
      </w:r>
      <w:r w:rsidR="009D1A25" w:rsidRPr="00AA3571">
        <w:rPr>
          <w:rFonts w:ascii="Times New Roman" w:hAnsi="Times New Roman" w:cs="Times New Roman"/>
          <w:color w:val="000000" w:themeColor="text1"/>
        </w:rPr>
        <w:t xml:space="preserve"> the produc</w:t>
      </w:r>
      <w:r w:rsidR="00FF26A8" w:rsidRPr="00AA3571">
        <w:rPr>
          <w:rFonts w:ascii="Times New Roman" w:hAnsi="Times New Roman" w:cs="Times New Roman"/>
          <w:color w:val="000000" w:themeColor="text1"/>
        </w:rPr>
        <w:t>t and provides feedback on user-valued functions</w:t>
      </w:r>
      <w:r w:rsidR="009D1A25" w:rsidRPr="00AA3571">
        <w:rPr>
          <w:rFonts w:ascii="Times New Roman" w:hAnsi="Times New Roman" w:cs="Times New Roman"/>
          <w:color w:val="000000" w:themeColor="text1"/>
        </w:rPr>
        <w:t xml:space="preserve">. </w:t>
      </w:r>
      <w:r w:rsidR="00AA3571" w:rsidRPr="00AA3571">
        <w:rPr>
          <w:rFonts w:ascii="Times New Roman" w:hAnsi="Times New Roman" w:cs="Times New Roman"/>
          <w:color w:val="000000" w:themeColor="text1"/>
        </w:rPr>
        <w:t>An agile developer has a greater flexibility when designing a product. Errors are addressed as the project progresses. As a result, the developer can test their own ideas that may fail initially, but still resolve the issue quickly. The agile approach does not use traditional project management, but applies team members to handle various project management duties.</w:t>
      </w:r>
    </w:p>
    <w:p w14:paraId="593005B4" w14:textId="77777777" w:rsidR="004B4083" w:rsidRPr="00AA3571" w:rsidRDefault="004B4083" w:rsidP="00E3405E">
      <w:pPr>
        <w:jc w:val="center"/>
        <w:rPr>
          <w:rFonts w:ascii="Times New Roman" w:hAnsi="Times New Roman" w:cs="Times New Roman"/>
          <w:b/>
          <w:color w:val="000000" w:themeColor="text1"/>
        </w:rPr>
      </w:pPr>
      <w:r w:rsidRPr="00AA3571">
        <w:rPr>
          <w:rFonts w:ascii="Times New Roman" w:hAnsi="Times New Roman" w:cs="Times New Roman"/>
          <w:b/>
          <w:color w:val="000000" w:themeColor="text1"/>
        </w:rPr>
        <w:t>Personal Reflection</w:t>
      </w:r>
    </w:p>
    <w:p w14:paraId="2257A0B6" w14:textId="77777777" w:rsidR="004B4083" w:rsidRPr="00AA3571" w:rsidRDefault="004B4083" w:rsidP="00E3405E">
      <w:pPr>
        <w:rPr>
          <w:rFonts w:ascii="Times New Roman" w:hAnsi="Times New Roman" w:cs="Times New Roman"/>
          <w:color w:val="000000" w:themeColor="text1"/>
        </w:rPr>
      </w:pPr>
      <w:r w:rsidRPr="00AA3571">
        <w:rPr>
          <w:rFonts w:ascii="Times New Roman" w:hAnsi="Times New Roman" w:cs="Times New Roman"/>
          <w:color w:val="000000" w:themeColor="text1"/>
        </w:rPr>
        <w:t>With almost no professional career experience, it is hard to understand and even harder to decide on the numerous roles available in the market. Before I started this class, the professional role I planned to pursue was simply a software engineer or software developer. I would mostly start as a software developer and then transitions in a software engineering position. For my long-term career, I hope to obtain a senior-level or management position in the computer science or software engineering field.</w:t>
      </w:r>
    </w:p>
    <w:p w14:paraId="16BD2330" w14:textId="77777777" w:rsidR="004B4083" w:rsidRPr="00AA3571" w:rsidRDefault="004B4083" w:rsidP="00E3405E">
      <w:pPr>
        <w:rPr>
          <w:rFonts w:ascii="Times New Roman" w:hAnsi="Times New Roman" w:cs="Times New Roman"/>
          <w:color w:val="000000" w:themeColor="text1"/>
        </w:rPr>
      </w:pPr>
      <w:r w:rsidRPr="00AA3571">
        <w:rPr>
          <w:rFonts w:ascii="Times New Roman" w:hAnsi="Times New Roman" w:cs="Times New Roman"/>
          <w:color w:val="000000" w:themeColor="text1"/>
        </w:rPr>
        <w:t xml:space="preserve">I have not held any information technology, computer science, or software-related positions in my career history. Recently, I was exploring career websites, such as Linked In, to see what roles people were pursuing and what types of jobs were currently available. Certain individuals had the titles of scrum master and product owners, which I found confusing. At that time, I did not have any knowledge of the agile methodology and its relation to software development. Now, I finally understand the roles of product owner, scrum master, and an agile software developer/team member. Although I am mainly interested in starting in software </w:t>
      </w:r>
      <w:r w:rsidRPr="00AA3571">
        <w:rPr>
          <w:rFonts w:ascii="Times New Roman" w:hAnsi="Times New Roman" w:cs="Times New Roman"/>
          <w:color w:val="000000" w:themeColor="text1"/>
        </w:rPr>
        <w:lastRenderedPageBreak/>
        <w:t>engineering or development, the position of a scrum master seems like an appealing career avenue also. I would consider the position after some experience and income as a developer or engineer. I believe I have the skills the skills to become a successful scrum master if I would choose to.</w:t>
      </w:r>
    </w:p>
    <w:p w14:paraId="70FB9D56" w14:textId="77777777" w:rsidR="004B4083" w:rsidRPr="00AA3571" w:rsidRDefault="004B4083" w:rsidP="00E3405E">
      <w:pPr>
        <w:rPr>
          <w:rFonts w:ascii="Times New Roman" w:hAnsi="Times New Roman" w:cs="Times New Roman"/>
          <w:color w:val="000000" w:themeColor="text1"/>
        </w:rPr>
      </w:pPr>
      <w:r w:rsidRPr="00AA3571">
        <w:rPr>
          <w:rFonts w:ascii="Times New Roman" w:hAnsi="Times New Roman" w:cs="Times New Roman"/>
          <w:color w:val="000000" w:themeColor="text1"/>
        </w:rPr>
        <w:t>Before I become a scrum master, I would like to gain some experience or better familiarity in agile estimation. I want to be able to read and write user stories with a good understanding of the level of effort involved in the story. I would be able to have a higher comprehension of the risks, uncertainty, and level of effort that each team member is tackling with each user story. Understanding what is taking place within your team is important for assessing productivity and promoting constructive team dynamics. I would also like to gain a more in-depth knowledge of sprint planning and spring retrospectives. I want a better understanding of what I need to examine, calculate, evaluated, and report.</w:t>
      </w:r>
    </w:p>
    <w:p w14:paraId="7FCFCF38" w14:textId="77777777" w:rsidR="004B4083" w:rsidRPr="00AA3571" w:rsidRDefault="004B4083" w:rsidP="00E3405E">
      <w:pPr>
        <w:rPr>
          <w:rFonts w:ascii="Times New Roman" w:hAnsi="Times New Roman" w:cs="Times New Roman"/>
          <w:color w:val="000000" w:themeColor="text1"/>
        </w:rPr>
      </w:pPr>
      <w:r w:rsidRPr="00AA3571">
        <w:rPr>
          <w:rFonts w:ascii="Times New Roman" w:hAnsi="Times New Roman" w:cs="Times New Roman"/>
          <w:color w:val="000000" w:themeColor="text1"/>
        </w:rPr>
        <w:t>I believe that the agile project charter exemplifies me in the role of a scrum master. A charter is tool that provides a clear written statement of the team’s roles, project goals, and professional expectations. The charter provides team member a strong assertion of properly communicating with each other. It is not referring to how to send messages, but instead how team members are to conduct themselves when communicating with others, which should be in a positive and constructive manner. Specifically, the example provided in class consisted of the business vision, mission statement, team members and their roles, success criteria, key project risks, rules of behavior, and comm</w:t>
      </w:r>
      <w:r w:rsidR="002648D1">
        <w:rPr>
          <w:rFonts w:ascii="Times New Roman" w:hAnsi="Times New Roman" w:cs="Times New Roman"/>
          <w:color w:val="000000" w:themeColor="text1"/>
        </w:rPr>
        <w:t>unication guidelines. I pursed</w:t>
      </w:r>
      <w:r w:rsidRPr="00AA3571">
        <w:rPr>
          <w:rFonts w:ascii="Times New Roman" w:hAnsi="Times New Roman" w:cs="Times New Roman"/>
          <w:color w:val="000000" w:themeColor="text1"/>
        </w:rPr>
        <w:t xml:space="preserve"> a business degree and worked in business administration before starting my computer science degree. I am fully aware of the importance between treating team members as equals, providing constructive c</w:t>
      </w:r>
      <w:r w:rsidR="00F154FC" w:rsidRPr="00AA3571">
        <w:rPr>
          <w:rFonts w:ascii="Times New Roman" w:hAnsi="Times New Roman" w:cs="Times New Roman"/>
          <w:color w:val="000000" w:themeColor="text1"/>
        </w:rPr>
        <w:t xml:space="preserve">ommunication, </w:t>
      </w:r>
      <w:r w:rsidR="00F154FC" w:rsidRPr="00AA3571">
        <w:rPr>
          <w:rFonts w:ascii="Times New Roman" w:hAnsi="Times New Roman" w:cs="Times New Roman"/>
          <w:color w:val="000000" w:themeColor="text1"/>
        </w:rPr>
        <w:lastRenderedPageBreak/>
        <w:t xml:space="preserve">and embracing </w:t>
      </w:r>
      <w:r w:rsidRPr="00AA3571">
        <w:rPr>
          <w:rFonts w:ascii="Times New Roman" w:hAnsi="Times New Roman" w:cs="Times New Roman"/>
          <w:color w:val="000000" w:themeColor="text1"/>
        </w:rPr>
        <w:t>unexpected challenges. When the need arises, I am not afraid to step up and become a leader.</w:t>
      </w:r>
    </w:p>
    <w:p w14:paraId="624D9599" w14:textId="77777777" w:rsidR="004B4083" w:rsidRPr="00AA3571" w:rsidRDefault="004B4083" w:rsidP="00E3405E">
      <w:pPr>
        <w:rPr>
          <w:rFonts w:ascii="Times New Roman" w:hAnsi="Times New Roman" w:cs="Times New Roman"/>
          <w:color w:val="000000" w:themeColor="text1"/>
        </w:rPr>
      </w:pPr>
      <w:r w:rsidRPr="00AA3571">
        <w:rPr>
          <w:rFonts w:ascii="Times New Roman" w:hAnsi="Times New Roman" w:cs="Times New Roman"/>
          <w:color w:val="000000" w:themeColor="text1"/>
        </w:rPr>
        <w:t>To help achieve my professional goals, I need to continue pursuing my computer science degree. If possible, I may continue my education if I can find an employer who pays for or reimburses education related the company or position. The classes may be graduate degree or short training sessions, most likely related to understanding scrum, software development, communications, and agile team work. For any technology career, an individual should consider obtain official licenses pertaining to their field and/or the field they wish to pursue. The cost of a becoming a certified scrum master averages about at $1000 to obtain the license. I realize the license is not a necessarily a requirement, but higher-paying companies usually expected licenses in any technological role. If I become a software engineer or developer, I would need to examine licenses related to programming and coding. I would also consider learning more about the waterfall approach. Not all companies use the agile approach. I may take a college course, go to a seminar, or simply read book to learn more.</w:t>
      </w:r>
    </w:p>
    <w:p w14:paraId="5570EAF8" w14:textId="77777777" w:rsidR="004B4083" w:rsidRPr="00AA3571" w:rsidRDefault="004B4083" w:rsidP="00E3405E">
      <w:pPr>
        <w:ind w:firstLine="0"/>
        <w:rPr>
          <w:color w:val="000000" w:themeColor="text1"/>
        </w:rPr>
      </w:pPr>
    </w:p>
    <w:sdt>
      <w:sdtPr>
        <w:rPr>
          <w:rFonts w:asciiTheme="minorHAnsi" w:eastAsiaTheme="minorEastAsia" w:hAnsiTheme="minorHAnsi" w:cstheme="minorBidi"/>
          <w:color w:val="000000" w:themeColor="text1"/>
        </w:rPr>
        <w:id w:val="62297111"/>
        <w:docPartObj>
          <w:docPartGallery w:val="Bibliographies"/>
          <w:docPartUnique/>
        </w:docPartObj>
      </w:sdtPr>
      <w:sdtEndPr/>
      <w:sdtContent>
        <w:p w14:paraId="67F30482" w14:textId="77777777" w:rsidR="00E81978" w:rsidRPr="00AA3571" w:rsidRDefault="005D3A03" w:rsidP="00E3405E">
          <w:pPr>
            <w:pStyle w:val="SectionTitle"/>
            <w:rPr>
              <w:color w:val="000000" w:themeColor="text1"/>
            </w:rPr>
          </w:pPr>
          <w:r w:rsidRPr="00AA3571">
            <w:rPr>
              <w:color w:val="000000" w:themeColor="text1"/>
            </w:rPr>
            <w:t>References</w:t>
          </w:r>
        </w:p>
      </w:sdtContent>
    </w:sdt>
    <w:p w14:paraId="7100D5F3" w14:textId="77777777" w:rsidR="008D3D02" w:rsidRPr="00AA3571" w:rsidRDefault="008D3D02" w:rsidP="00E3405E">
      <w:pPr>
        <w:ind w:left="720" w:hanging="720"/>
        <w:rPr>
          <w:rFonts w:ascii="Times New Roman" w:hAnsi="Times New Roman" w:cs="Times New Roman"/>
          <w:color w:val="000000" w:themeColor="text1"/>
          <w:shd w:val="clear" w:color="auto" w:fill="FFFFFF"/>
        </w:rPr>
      </w:pPr>
      <w:r w:rsidRPr="00AA3571">
        <w:rPr>
          <w:color w:val="000000" w:themeColor="text1"/>
          <w:shd w:val="clear" w:color="auto" w:fill="FFFFFF"/>
        </w:rPr>
        <w:t>AZUR Group. (2020). Agile Solution - Optimized Agile Solution</w:t>
      </w:r>
      <w:r w:rsidR="00ED0E8B" w:rsidRPr="00AA3571">
        <w:rPr>
          <w:color w:val="000000" w:themeColor="text1"/>
          <w:shd w:val="clear" w:color="auto" w:fill="FFFFFF"/>
        </w:rPr>
        <w:t xml:space="preserve"> in 3 Phases. Retrieved April 18</w:t>
      </w:r>
      <w:r w:rsidRPr="00AA3571">
        <w:rPr>
          <w:color w:val="000000" w:themeColor="text1"/>
          <w:shd w:val="clear" w:color="auto" w:fill="FFFFFF"/>
        </w:rPr>
        <w:t>, 2020, from https://www.cloudapplicationdev.com/en/our-optimized-agile-solution-in-3-phases/</w:t>
      </w:r>
    </w:p>
    <w:p w14:paraId="481CCC9A" w14:textId="77777777" w:rsidR="003902AC" w:rsidRPr="00AA3571" w:rsidRDefault="003902AC" w:rsidP="00E3405E">
      <w:pPr>
        <w:ind w:left="720" w:hanging="720"/>
        <w:rPr>
          <w:rFonts w:ascii="Times New Roman" w:hAnsi="Times New Roman" w:cs="Times New Roman"/>
          <w:color w:val="000000" w:themeColor="text1"/>
          <w:shd w:val="clear" w:color="auto" w:fill="FFFFFF"/>
        </w:rPr>
      </w:pPr>
      <w:r w:rsidRPr="00AA3571">
        <w:rPr>
          <w:rFonts w:ascii="Times New Roman" w:hAnsi="Times New Roman" w:cs="Times New Roman"/>
          <w:color w:val="000000" w:themeColor="text1"/>
          <w:shd w:val="clear" w:color="auto" w:fill="FFFFFF"/>
        </w:rPr>
        <w:t>Cobb, C. G. (2015). </w:t>
      </w:r>
      <w:r w:rsidRPr="00AA3571">
        <w:rPr>
          <w:rFonts w:ascii="Times New Roman" w:hAnsi="Times New Roman" w:cs="Times New Roman"/>
          <w:i/>
          <w:iCs/>
          <w:color w:val="000000" w:themeColor="text1"/>
        </w:rPr>
        <w:t>The project managers guide to mastering agile: principles and practices for an adaptive approach</w:t>
      </w:r>
      <w:r w:rsidRPr="00AA3571">
        <w:rPr>
          <w:rFonts w:ascii="Times New Roman" w:hAnsi="Times New Roman" w:cs="Times New Roman"/>
          <w:color w:val="000000" w:themeColor="text1"/>
          <w:shd w:val="clear" w:color="auto" w:fill="FFFFFF"/>
        </w:rPr>
        <w:t xml:space="preserve">. Retrieved from </w:t>
      </w:r>
      <w:hyperlink r:id="rId10" w:anchor="/books/9781118991770/cfi/0" w:history="1">
        <w:r w:rsidRPr="00AA3571">
          <w:rPr>
            <w:rStyle w:val="Hyperlink"/>
            <w:rFonts w:ascii="Times New Roman" w:hAnsi="Times New Roman" w:cs="Times New Roman"/>
            <w:color w:val="000000" w:themeColor="text1"/>
            <w:shd w:val="clear" w:color="auto" w:fill="FFFFFF"/>
          </w:rPr>
          <w:t>https://mbsdirect.vitalsource.com/#/books/9781118991770/cfi/0</w:t>
        </w:r>
      </w:hyperlink>
    </w:p>
    <w:p w14:paraId="13E21D92" w14:textId="77777777" w:rsidR="003E115F" w:rsidRPr="00AA3571" w:rsidRDefault="003E115F" w:rsidP="00E3405E">
      <w:pPr>
        <w:ind w:left="720" w:hanging="720"/>
        <w:rPr>
          <w:color w:val="000000" w:themeColor="text1"/>
          <w:shd w:val="clear" w:color="auto" w:fill="FFFFFF"/>
        </w:rPr>
      </w:pPr>
      <w:proofErr w:type="spellStart"/>
      <w:r w:rsidRPr="00AA3571">
        <w:rPr>
          <w:color w:val="000000" w:themeColor="text1"/>
          <w:shd w:val="clear" w:color="auto" w:fill="FFFFFF"/>
        </w:rPr>
        <w:t>Malsam</w:t>
      </w:r>
      <w:proofErr w:type="spellEnd"/>
      <w:r w:rsidRPr="00AA3571">
        <w:rPr>
          <w:color w:val="000000" w:themeColor="text1"/>
          <w:shd w:val="clear" w:color="auto" w:fill="FFFFFF"/>
        </w:rPr>
        <w:t>, W. (2019, July 27). A Beginner's Guide to Scrum Ceremonies. Retrieved from https://www.projectmanager.com/blog/guide-to-scrum-ceremonies</w:t>
      </w:r>
    </w:p>
    <w:p w14:paraId="6495138C" w14:textId="77777777" w:rsidR="00962100" w:rsidRPr="00AA3571" w:rsidRDefault="00962100" w:rsidP="00E3405E">
      <w:pPr>
        <w:ind w:left="720" w:hanging="720"/>
        <w:rPr>
          <w:rFonts w:ascii="Times New Roman" w:hAnsi="Times New Roman" w:cs="Times New Roman"/>
          <w:color w:val="000000" w:themeColor="text1"/>
          <w:shd w:val="clear" w:color="auto" w:fill="FFFFFF"/>
        </w:rPr>
      </w:pPr>
      <w:proofErr w:type="spellStart"/>
      <w:r w:rsidRPr="00AA3571">
        <w:rPr>
          <w:color w:val="000000" w:themeColor="text1"/>
          <w:shd w:val="clear" w:color="auto" w:fill="FFFFFF"/>
        </w:rPr>
        <w:t>Rehkopf</w:t>
      </w:r>
      <w:proofErr w:type="spellEnd"/>
      <w:r w:rsidRPr="00AA3571">
        <w:rPr>
          <w:color w:val="000000" w:themeColor="text1"/>
          <w:shd w:val="clear" w:color="auto" w:fill="FFFFFF"/>
        </w:rPr>
        <w:t>, M. (2020). Agile c</w:t>
      </w:r>
      <w:r w:rsidR="00ED0E8B" w:rsidRPr="00AA3571">
        <w:rPr>
          <w:color w:val="000000" w:themeColor="text1"/>
          <w:shd w:val="clear" w:color="auto" w:fill="FFFFFF"/>
        </w:rPr>
        <w:t>oach: sprints. Retrieved April 17</w:t>
      </w:r>
      <w:r w:rsidRPr="00AA3571">
        <w:rPr>
          <w:color w:val="000000" w:themeColor="text1"/>
          <w:shd w:val="clear" w:color="auto" w:fill="FFFFFF"/>
        </w:rPr>
        <w:t>, 2020, from https://www.atlassian.com/agile/scrum/sprints</w:t>
      </w:r>
    </w:p>
    <w:p w14:paraId="461BD3D3" w14:textId="77777777" w:rsidR="00643351" w:rsidRPr="00AA3571" w:rsidRDefault="00643351" w:rsidP="00E3405E">
      <w:pPr>
        <w:ind w:left="720" w:hanging="720"/>
        <w:rPr>
          <w:rFonts w:ascii="Times New Roman" w:hAnsi="Times New Roman" w:cs="Times New Roman"/>
          <w:color w:val="000000" w:themeColor="text1"/>
          <w:shd w:val="clear" w:color="auto" w:fill="FFFFFF"/>
        </w:rPr>
      </w:pPr>
      <w:r w:rsidRPr="00AA3571">
        <w:rPr>
          <w:color w:val="000000" w:themeColor="text1"/>
          <w:shd w:val="clear" w:color="auto" w:fill="FFFFFF"/>
        </w:rPr>
        <w:t xml:space="preserve">Render, J. (2019, June 17). </w:t>
      </w:r>
      <w:r w:rsidR="006454D5" w:rsidRPr="00AA3571">
        <w:rPr>
          <w:color w:val="000000" w:themeColor="text1"/>
          <w:shd w:val="clear" w:color="auto" w:fill="FFFFFF"/>
        </w:rPr>
        <w:t>What is Progressive Elaboration.</w:t>
      </w:r>
      <w:r w:rsidRPr="00AA3571">
        <w:rPr>
          <w:color w:val="000000" w:themeColor="text1"/>
          <w:shd w:val="clear" w:color="auto" w:fill="FFFFFF"/>
        </w:rPr>
        <w:t xml:space="preserve"> Retrieved from https://agile-mercurial.com/2019/06/10/what-is-progressive-elaboration/</w:t>
      </w:r>
    </w:p>
    <w:p w14:paraId="349A2A0F" w14:textId="77777777" w:rsidR="0080290E" w:rsidRPr="00AA3571" w:rsidRDefault="003902AC" w:rsidP="00E3405E">
      <w:pPr>
        <w:ind w:left="720" w:hanging="720"/>
        <w:rPr>
          <w:rFonts w:ascii="Times New Roman" w:hAnsi="Times New Roman" w:cs="Times New Roman"/>
          <w:color w:val="000000" w:themeColor="text1"/>
          <w:shd w:val="clear" w:color="auto" w:fill="FFFFFF"/>
        </w:rPr>
      </w:pPr>
      <w:r w:rsidRPr="00AA3571">
        <w:rPr>
          <w:rFonts w:ascii="Times New Roman" w:hAnsi="Times New Roman" w:cs="Times New Roman"/>
          <w:color w:val="000000" w:themeColor="text1"/>
          <w:shd w:val="clear" w:color="auto" w:fill="FFFFFF"/>
        </w:rPr>
        <w:t xml:space="preserve">Rouse, M. (2019, July 24). </w:t>
      </w:r>
      <w:r w:rsidR="006454D5" w:rsidRPr="00AA3571">
        <w:rPr>
          <w:rFonts w:ascii="Times New Roman" w:hAnsi="Times New Roman" w:cs="Times New Roman"/>
          <w:color w:val="000000" w:themeColor="text1"/>
          <w:shd w:val="clear" w:color="auto" w:fill="FFFFFF"/>
        </w:rPr>
        <w:t>What is Acceptance Test–driven D</w:t>
      </w:r>
      <w:r w:rsidRPr="00AA3571">
        <w:rPr>
          <w:rFonts w:ascii="Times New Roman" w:hAnsi="Times New Roman" w:cs="Times New Roman"/>
          <w:color w:val="000000" w:themeColor="text1"/>
          <w:shd w:val="clear" w:color="auto" w:fill="FFFFFF"/>
        </w:rPr>
        <w:t xml:space="preserve">evelopment. Retrieved from </w:t>
      </w:r>
      <w:hyperlink r:id="rId11" w:history="1">
        <w:r w:rsidRPr="00AA3571">
          <w:rPr>
            <w:rStyle w:val="Hyperlink"/>
            <w:rFonts w:ascii="Times New Roman" w:hAnsi="Times New Roman" w:cs="Times New Roman"/>
            <w:color w:val="000000" w:themeColor="text1"/>
            <w:shd w:val="clear" w:color="auto" w:fill="FFFFFF"/>
          </w:rPr>
          <w:t>https://whatis.techtarget.com/definition/acceptance-testdriven-development-ATDD</w:t>
        </w:r>
      </w:hyperlink>
    </w:p>
    <w:sectPr w:rsidR="0080290E" w:rsidRPr="00AA3571">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2EDF7" w14:textId="77777777" w:rsidR="00070A8E" w:rsidRDefault="00070A8E">
      <w:pPr>
        <w:spacing w:line="240" w:lineRule="auto"/>
      </w:pPr>
      <w:r>
        <w:separator/>
      </w:r>
    </w:p>
    <w:p w14:paraId="7C1014FD" w14:textId="77777777" w:rsidR="00070A8E" w:rsidRDefault="00070A8E"/>
  </w:endnote>
  <w:endnote w:type="continuationSeparator" w:id="0">
    <w:p w14:paraId="3C00DF1E" w14:textId="77777777" w:rsidR="00070A8E" w:rsidRDefault="00070A8E">
      <w:pPr>
        <w:spacing w:line="240" w:lineRule="auto"/>
      </w:pPr>
      <w:r>
        <w:continuationSeparator/>
      </w:r>
    </w:p>
    <w:p w14:paraId="087C4EC7" w14:textId="77777777" w:rsidR="00070A8E" w:rsidRDefault="00070A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A93BB" w14:textId="77777777" w:rsidR="00070A8E" w:rsidRDefault="00070A8E">
      <w:pPr>
        <w:spacing w:line="240" w:lineRule="auto"/>
      </w:pPr>
      <w:r>
        <w:separator/>
      </w:r>
    </w:p>
    <w:p w14:paraId="57323ED4" w14:textId="77777777" w:rsidR="00070A8E" w:rsidRDefault="00070A8E"/>
  </w:footnote>
  <w:footnote w:type="continuationSeparator" w:id="0">
    <w:p w14:paraId="6D2073EC" w14:textId="77777777" w:rsidR="00070A8E" w:rsidRDefault="00070A8E">
      <w:pPr>
        <w:spacing w:line="240" w:lineRule="auto"/>
      </w:pPr>
      <w:r>
        <w:continuationSeparator/>
      </w:r>
    </w:p>
    <w:p w14:paraId="110C17FA" w14:textId="77777777" w:rsidR="00070A8E" w:rsidRDefault="00070A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62FB1" w14:textId="77777777" w:rsidR="00C57D1B" w:rsidRDefault="00070A8E">
    <w:pPr>
      <w:pStyle w:val="Header"/>
    </w:pPr>
    <w:sdt>
      <w:sdtPr>
        <w:rPr>
          <w:rStyle w:val="Strong"/>
        </w:rPr>
        <w:alias w:val="Running head"/>
        <w:tag w:val=""/>
        <w:id w:val="12739865"/>
        <w:placeholder>
          <w:docPart w:val="E60E963E0B914238958524A80F5DF0E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57D1B">
          <w:rPr>
            <w:rStyle w:val="Strong"/>
          </w:rPr>
          <w:t>aGILE rETROSPECTIVE</w:t>
        </w:r>
      </w:sdtContent>
    </w:sdt>
    <w:r w:rsidR="00C57D1B">
      <w:rPr>
        <w:rStyle w:val="Strong"/>
      </w:rPr>
      <w:ptab w:relativeTo="margin" w:alignment="right" w:leader="none"/>
    </w:r>
    <w:r w:rsidR="00C57D1B">
      <w:rPr>
        <w:rStyle w:val="Strong"/>
      </w:rPr>
      <w:fldChar w:fldCharType="begin"/>
    </w:r>
    <w:r w:rsidR="00C57D1B">
      <w:rPr>
        <w:rStyle w:val="Strong"/>
      </w:rPr>
      <w:instrText xml:space="preserve"> PAGE   \* MERGEFORMAT </w:instrText>
    </w:r>
    <w:r w:rsidR="00C57D1B">
      <w:rPr>
        <w:rStyle w:val="Strong"/>
      </w:rPr>
      <w:fldChar w:fldCharType="separate"/>
    </w:r>
    <w:r w:rsidR="004332B6">
      <w:rPr>
        <w:rStyle w:val="Strong"/>
        <w:noProof/>
      </w:rPr>
      <w:t>3</w:t>
    </w:r>
    <w:r w:rsidR="00C57D1B">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C107C" w14:textId="77777777" w:rsidR="00C57D1B" w:rsidRDefault="00C57D1B">
    <w:pPr>
      <w:pStyle w:val="Header"/>
      <w:rPr>
        <w:rStyle w:val="Strong"/>
      </w:rPr>
    </w:pPr>
    <w:r>
      <w:t xml:space="preserve">Running head: </w:t>
    </w:r>
    <w:sdt>
      <w:sdtPr>
        <w:rPr>
          <w:rStyle w:val="Strong"/>
        </w:rPr>
        <w:alias w:val="Running head"/>
        <w:tag w:val=""/>
        <w:id w:val="-696842620"/>
        <w:placeholder>
          <w:docPart w:val="CB99764052454E22B881F82374CC4B2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aGILE rETROSPECTIVE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4332B6">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2AC"/>
    <w:rsid w:val="00012750"/>
    <w:rsid w:val="00025F72"/>
    <w:rsid w:val="0003419C"/>
    <w:rsid w:val="0005446F"/>
    <w:rsid w:val="00057954"/>
    <w:rsid w:val="000660BF"/>
    <w:rsid w:val="00070A8E"/>
    <w:rsid w:val="00087DBE"/>
    <w:rsid w:val="000B12B9"/>
    <w:rsid w:val="000C0F79"/>
    <w:rsid w:val="000D1D1A"/>
    <w:rsid w:val="000D3F41"/>
    <w:rsid w:val="0010242A"/>
    <w:rsid w:val="001215DF"/>
    <w:rsid w:val="00137ECB"/>
    <w:rsid w:val="00167254"/>
    <w:rsid w:val="0017700A"/>
    <w:rsid w:val="00182800"/>
    <w:rsid w:val="001902DF"/>
    <w:rsid w:val="001A43FD"/>
    <w:rsid w:val="001C4327"/>
    <w:rsid w:val="001C5765"/>
    <w:rsid w:val="001D63ED"/>
    <w:rsid w:val="001D7EA6"/>
    <w:rsid w:val="001F4AAC"/>
    <w:rsid w:val="00213133"/>
    <w:rsid w:val="00252CA2"/>
    <w:rsid w:val="002547E5"/>
    <w:rsid w:val="00255316"/>
    <w:rsid w:val="002648D1"/>
    <w:rsid w:val="002850C6"/>
    <w:rsid w:val="00287AD0"/>
    <w:rsid w:val="00300744"/>
    <w:rsid w:val="003152F6"/>
    <w:rsid w:val="003466F3"/>
    <w:rsid w:val="00355DCA"/>
    <w:rsid w:val="003700DD"/>
    <w:rsid w:val="003902AC"/>
    <w:rsid w:val="003C6510"/>
    <w:rsid w:val="003E115F"/>
    <w:rsid w:val="003F24F1"/>
    <w:rsid w:val="003F444B"/>
    <w:rsid w:val="0040333B"/>
    <w:rsid w:val="00404E3C"/>
    <w:rsid w:val="004066FD"/>
    <w:rsid w:val="004332B6"/>
    <w:rsid w:val="00445951"/>
    <w:rsid w:val="004603F1"/>
    <w:rsid w:val="004841B1"/>
    <w:rsid w:val="00491E6D"/>
    <w:rsid w:val="004A7698"/>
    <w:rsid w:val="004B4083"/>
    <w:rsid w:val="004C1C51"/>
    <w:rsid w:val="00501F32"/>
    <w:rsid w:val="005038A8"/>
    <w:rsid w:val="005075B4"/>
    <w:rsid w:val="00551A02"/>
    <w:rsid w:val="005534FA"/>
    <w:rsid w:val="00593D25"/>
    <w:rsid w:val="005A6E96"/>
    <w:rsid w:val="005B5342"/>
    <w:rsid w:val="005C5A6E"/>
    <w:rsid w:val="005D3A03"/>
    <w:rsid w:val="006003A0"/>
    <w:rsid w:val="00600F8C"/>
    <w:rsid w:val="0061080F"/>
    <w:rsid w:val="00624969"/>
    <w:rsid w:val="00641400"/>
    <w:rsid w:val="00643351"/>
    <w:rsid w:val="006454D5"/>
    <w:rsid w:val="00653A48"/>
    <w:rsid w:val="006623FE"/>
    <w:rsid w:val="0067263D"/>
    <w:rsid w:val="00685FCC"/>
    <w:rsid w:val="006B1AE9"/>
    <w:rsid w:val="006F3651"/>
    <w:rsid w:val="0071376E"/>
    <w:rsid w:val="00723435"/>
    <w:rsid w:val="00735B0A"/>
    <w:rsid w:val="00743217"/>
    <w:rsid w:val="007768B2"/>
    <w:rsid w:val="0079139B"/>
    <w:rsid w:val="007B246E"/>
    <w:rsid w:val="007B42CA"/>
    <w:rsid w:val="007B7819"/>
    <w:rsid w:val="007C1486"/>
    <w:rsid w:val="008002C0"/>
    <w:rsid w:val="0080290E"/>
    <w:rsid w:val="008145FC"/>
    <w:rsid w:val="00816D6E"/>
    <w:rsid w:val="0083051F"/>
    <w:rsid w:val="00835E84"/>
    <w:rsid w:val="00854D75"/>
    <w:rsid w:val="00883DD3"/>
    <w:rsid w:val="00886EDA"/>
    <w:rsid w:val="00894147"/>
    <w:rsid w:val="008B2A60"/>
    <w:rsid w:val="008B62C6"/>
    <w:rsid w:val="008C0057"/>
    <w:rsid w:val="008C5323"/>
    <w:rsid w:val="008C5490"/>
    <w:rsid w:val="008D2343"/>
    <w:rsid w:val="008D3D02"/>
    <w:rsid w:val="008E648F"/>
    <w:rsid w:val="008E6BBD"/>
    <w:rsid w:val="008F3F58"/>
    <w:rsid w:val="0090656B"/>
    <w:rsid w:val="00920B13"/>
    <w:rsid w:val="00941941"/>
    <w:rsid w:val="00962100"/>
    <w:rsid w:val="00982781"/>
    <w:rsid w:val="009A281A"/>
    <w:rsid w:val="009A6A3B"/>
    <w:rsid w:val="009B03DB"/>
    <w:rsid w:val="009B1F15"/>
    <w:rsid w:val="009C7E57"/>
    <w:rsid w:val="009D0EBF"/>
    <w:rsid w:val="009D1A25"/>
    <w:rsid w:val="009E1D58"/>
    <w:rsid w:val="009E521C"/>
    <w:rsid w:val="009F22BB"/>
    <w:rsid w:val="009F587B"/>
    <w:rsid w:val="00A025FD"/>
    <w:rsid w:val="00A05316"/>
    <w:rsid w:val="00A0575A"/>
    <w:rsid w:val="00A61E7F"/>
    <w:rsid w:val="00A64AB9"/>
    <w:rsid w:val="00A8593B"/>
    <w:rsid w:val="00A924DA"/>
    <w:rsid w:val="00AA1C2A"/>
    <w:rsid w:val="00AA3571"/>
    <w:rsid w:val="00AA65E8"/>
    <w:rsid w:val="00AE0BF5"/>
    <w:rsid w:val="00B21D7D"/>
    <w:rsid w:val="00B27171"/>
    <w:rsid w:val="00B823AA"/>
    <w:rsid w:val="00B97A0F"/>
    <w:rsid w:val="00BA45DB"/>
    <w:rsid w:val="00BA7A1A"/>
    <w:rsid w:val="00BD2F56"/>
    <w:rsid w:val="00BE22A0"/>
    <w:rsid w:val="00BF4184"/>
    <w:rsid w:val="00C0497E"/>
    <w:rsid w:val="00C0601E"/>
    <w:rsid w:val="00C06E8E"/>
    <w:rsid w:val="00C11F0F"/>
    <w:rsid w:val="00C24531"/>
    <w:rsid w:val="00C31D30"/>
    <w:rsid w:val="00C45BA5"/>
    <w:rsid w:val="00C53D91"/>
    <w:rsid w:val="00C57D1B"/>
    <w:rsid w:val="00C654B3"/>
    <w:rsid w:val="00CB2C44"/>
    <w:rsid w:val="00CB45A9"/>
    <w:rsid w:val="00CD6E39"/>
    <w:rsid w:val="00CF6E91"/>
    <w:rsid w:val="00D21919"/>
    <w:rsid w:val="00D23C55"/>
    <w:rsid w:val="00D24EB0"/>
    <w:rsid w:val="00D6415F"/>
    <w:rsid w:val="00D674C2"/>
    <w:rsid w:val="00D85B68"/>
    <w:rsid w:val="00DA10CC"/>
    <w:rsid w:val="00DC12E6"/>
    <w:rsid w:val="00DD6636"/>
    <w:rsid w:val="00DD792E"/>
    <w:rsid w:val="00DE611F"/>
    <w:rsid w:val="00E264A2"/>
    <w:rsid w:val="00E268E6"/>
    <w:rsid w:val="00E30A3C"/>
    <w:rsid w:val="00E3257B"/>
    <w:rsid w:val="00E3405E"/>
    <w:rsid w:val="00E41B07"/>
    <w:rsid w:val="00E574C5"/>
    <w:rsid w:val="00E6004D"/>
    <w:rsid w:val="00E81978"/>
    <w:rsid w:val="00EB584A"/>
    <w:rsid w:val="00ED0E8B"/>
    <w:rsid w:val="00ED33AA"/>
    <w:rsid w:val="00EE0E74"/>
    <w:rsid w:val="00F00940"/>
    <w:rsid w:val="00F154FC"/>
    <w:rsid w:val="00F379B7"/>
    <w:rsid w:val="00F525FA"/>
    <w:rsid w:val="00F6295E"/>
    <w:rsid w:val="00F7611B"/>
    <w:rsid w:val="00FB1A89"/>
    <w:rsid w:val="00FC34DC"/>
    <w:rsid w:val="00FE48B0"/>
    <w:rsid w:val="00FE60FE"/>
    <w:rsid w:val="00FF2002"/>
    <w:rsid w:val="00FF2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2E0A1"/>
  <w15:chartTrackingRefBased/>
  <w15:docId w15:val="{E632CA5C-C9FF-4DC8-9C1D-0CB7ECAE7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819"/>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3902AC"/>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016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8111108">
      <w:bodyDiv w:val="1"/>
      <w:marLeft w:val="0"/>
      <w:marRight w:val="0"/>
      <w:marTop w:val="0"/>
      <w:marBottom w:val="0"/>
      <w:divBdr>
        <w:top w:val="none" w:sz="0" w:space="0" w:color="auto"/>
        <w:left w:val="none" w:sz="0" w:space="0" w:color="auto"/>
        <w:bottom w:val="none" w:sz="0" w:space="0" w:color="auto"/>
        <w:right w:val="none" w:sz="0" w:space="0" w:color="auto"/>
      </w:divBdr>
    </w:div>
    <w:div w:id="65078998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61671274">
      <w:bodyDiv w:val="1"/>
      <w:marLeft w:val="0"/>
      <w:marRight w:val="0"/>
      <w:marTop w:val="0"/>
      <w:marBottom w:val="0"/>
      <w:divBdr>
        <w:top w:val="none" w:sz="0" w:space="0" w:color="auto"/>
        <w:left w:val="none" w:sz="0" w:space="0" w:color="auto"/>
        <w:bottom w:val="none" w:sz="0" w:space="0" w:color="auto"/>
        <w:right w:val="none" w:sz="0" w:space="0" w:color="auto"/>
      </w:divBdr>
    </w:div>
    <w:div w:id="874777270">
      <w:bodyDiv w:val="1"/>
      <w:marLeft w:val="0"/>
      <w:marRight w:val="0"/>
      <w:marTop w:val="0"/>
      <w:marBottom w:val="0"/>
      <w:divBdr>
        <w:top w:val="none" w:sz="0" w:space="0" w:color="auto"/>
        <w:left w:val="none" w:sz="0" w:space="0" w:color="auto"/>
        <w:bottom w:val="none" w:sz="0" w:space="0" w:color="auto"/>
        <w:right w:val="none" w:sz="0" w:space="0" w:color="auto"/>
      </w:divBdr>
    </w:div>
    <w:div w:id="945582632">
      <w:bodyDiv w:val="1"/>
      <w:marLeft w:val="0"/>
      <w:marRight w:val="0"/>
      <w:marTop w:val="0"/>
      <w:marBottom w:val="0"/>
      <w:divBdr>
        <w:top w:val="none" w:sz="0" w:space="0" w:color="auto"/>
        <w:left w:val="none" w:sz="0" w:space="0" w:color="auto"/>
        <w:bottom w:val="none" w:sz="0" w:space="0" w:color="auto"/>
        <w:right w:val="none" w:sz="0" w:space="0" w:color="auto"/>
      </w:divBdr>
    </w:div>
    <w:div w:id="98431651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0565988">
      <w:bodyDiv w:val="1"/>
      <w:marLeft w:val="0"/>
      <w:marRight w:val="0"/>
      <w:marTop w:val="0"/>
      <w:marBottom w:val="0"/>
      <w:divBdr>
        <w:top w:val="none" w:sz="0" w:space="0" w:color="auto"/>
        <w:left w:val="none" w:sz="0" w:space="0" w:color="auto"/>
        <w:bottom w:val="none" w:sz="0" w:space="0" w:color="auto"/>
        <w:right w:val="none" w:sz="0" w:space="0" w:color="auto"/>
      </w:divBdr>
    </w:div>
    <w:div w:id="139411229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6561091">
      <w:bodyDiv w:val="1"/>
      <w:marLeft w:val="0"/>
      <w:marRight w:val="0"/>
      <w:marTop w:val="0"/>
      <w:marBottom w:val="0"/>
      <w:divBdr>
        <w:top w:val="none" w:sz="0" w:space="0" w:color="auto"/>
        <w:left w:val="none" w:sz="0" w:space="0" w:color="auto"/>
        <w:bottom w:val="none" w:sz="0" w:space="0" w:color="auto"/>
        <w:right w:val="none" w:sz="0" w:space="0" w:color="auto"/>
      </w:divBdr>
    </w:div>
    <w:div w:id="1436706487">
      <w:bodyDiv w:val="1"/>
      <w:marLeft w:val="0"/>
      <w:marRight w:val="0"/>
      <w:marTop w:val="0"/>
      <w:marBottom w:val="0"/>
      <w:divBdr>
        <w:top w:val="none" w:sz="0" w:space="0" w:color="auto"/>
        <w:left w:val="none" w:sz="0" w:space="0" w:color="auto"/>
        <w:bottom w:val="none" w:sz="0" w:space="0" w:color="auto"/>
        <w:right w:val="none" w:sz="0" w:space="0" w:color="auto"/>
      </w:divBdr>
    </w:div>
    <w:div w:id="145852406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475822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9445350">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500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hatis.techtarget.com/definition/acceptance-testdriven-development-ATDD"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mbsdirect.vitalsource.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62EBC643EFA4B63A228E63E1D8B5302"/>
        <w:category>
          <w:name w:val="General"/>
          <w:gallery w:val="placeholder"/>
        </w:category>
        <w:types>
          <w:type w:val="bbPlcHdr"/>
        </w:types>
        <w:behaviors>
          <w:behavior w:val="content"/>
        </w:behaviors>
        <w:guid w:val="{B51EFE6B-E8AE-4673-8272-554EEDC493F3}"/>
      </w:docPartPr>
      <w:docPartBody>
        <w:p w:rsidR="00776F80" w:rsidRDefault="000464DD">
          <w:pPr>
            <w:pStyle w:val="262EBC643EFA4B63A228E63E1D8B5302"/>
          </w:pPr>
          <w:r>
            <w:t>[Title Here, up to 12 Words, on One to Two Lines]</w:t>
          </w:r>
        </w:p>
      </w:docPartBody>
    </w:docPart>
    <w:docPart>
      <w:docPartPr>
        <w:name w:val="7F3AC88217E74F1CAC3E6247C6391E33"/>
        <w:category>
          <w:name w:val="General"/>
          <w:gallery w:val="placeholder"/>
        </w:category>
        <w:types>
          <w:type w:val="bbPlcHdr"/>
        </w:types>
        <w:behaviors>
          <w:behavior w:val="content"/>
        </w:behaviors>
        <w:guid w:val="{335024F4-5DD0-4DC8-AC44-4EF21F7407A5}"/>
      </w:docPartPr>
      <w:docPartBody>
        <w:p w:rsidR="00776F80" w:rsidRDefault="000464DD">
          <w:pPr>
            <w:pStyle w:val="7F3AC88217E74F1CAC3E6247C6391E33"/>
          </w:pPr>
          <w:r>
            <w:t>Abstract</w:t>
          </w:r>
        </w:p>
      </w:docPartBody>
    </w:docPart>
    <w:docPart>
      <w:docPartPr>
        <w:name w:val="E60E963E0B914238958524A80F5DF0EE"/>
        <w:category>
          <w:name w:val="General"/>
          <w:gallery w:val="placeholder"/>
        </w:category>
        <w:types>
          <w:type w:val="bbPlcHdr"/>
        </w:types>
        <w:behaviors>
          <w:behavior w:val="content"/>
        </w:behaviors>
        <w:guid w:val="{45E7A175-B8AA-4401-9386-89180EFC43EF}"/>
      </w:docPartPr>
      <w:docPartBody>
        <w:p w:rsidR="00776F80" w:rsidRDefault="000464DD">
          <w:pPr>
            <w:pStyle w:val="E60E963E0B914238958524A80F5DF0EE"/>
          </w:pPr>
          <w:r w:rsidRPr="005D3A03">
            <w:t>Figures title:</w:t>
          </w:r>
        </w:p>
      </w:docPartBody>
    </w:docPart>
    <w:docPart>
      <w:docPartPr>
        <w:name w:val="CB99764052454E22B881F82374CC4B23"/>
        <w:category>
          <w:name w:val="General"/>
          <w:gallery w:val="placeholder"/>
        </w:category>
        <w:types>
          <w:type w:val="bbPlcHdr"/>
        </w:types>
        <w:behaviors>
          <w:behavior w:val="content"/>
        </w:behaviors>
        <w:guid w:val="{87038177-B7B6-4769-A02A-B1489A03089A}"/>
      </w:docPartPr>
      <w:docPartBody>
        <w:p w:rsidR="00776F80" w:rsidRDefault="000464DD">
          <w:pPr>
            <w:pStyle w:val="CB99764052454E22B881F82374CC4B2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3A1"/>
    <w:rsid w:val="000464DD"/>
    <w:rsid w:val="002B43A1"/>
    <w:rsid w:val="00630E70"/>
    <w:rsid w:val="00776F80"/>
    <w:rsid w:val="008B31D0"/>
    <w:rsid w:val="0095680A"/>
    <w:rsid w:val="00E66C9F"/>
    <w:rsid w:val="00E8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2EBC643EFA4B63A228E63E1D8B5302">
    <w:name w:val="262EBC643EFA4B63A228E63E1D8B5302"/>
  </w:style>
  <w:style w:type="paragraph" w:customStyle="1" w:styleId="42622E6279344FD1A46937D2A345A7C8">
    <w:name w:val="42622E6279344FD1A46937D2A345A7C8"/>
  </w:style>
  <w:style w:type="paragraph" w:customStyle="1" w:styleId="4152D3D8013A416B817F9A009F4DAAC5">
    <w:name w:val="4152D3D8013A416B817F9A009F4DAAC5"/>
  </w:style>
  <w:style w:type="paragraph" w:customStyle="1" w:styleId="6A559AEEAD854880A9A827DC14B5A924">
    <w:name w:val="6A559AEEAD854880A9A827DC14B5A924"/>
  </w:style>
  <w:style w:type="paragraph" w:customStyle="1" w:styleId="81B9A0BC5DB04FB9B85A0C76025E38FB">
    <w:name w:val="81B9A0BC5DB04FB9B85A0C76025E38FB"/>
  </w:style>
  <w:style w:type="paragraph" w:customStyle="1" w:styleId="7F3AC88217E74F1CAC3E6247C6391E33">
    <w:name w:val="7F3AC88217E74F1CAC3E6247C6391E33"/>
  </w:style>
  <w:style w:type="character" w:styleId="Emphasis">
    <w:name w:val="Emphasis"/>
    <w:basedOn w:val="DefaultParagraphFont"/>
    <w:uiPriority w:val="4"/>
    <w:unhideWhenUsed/>
    <w:qFormat/>
    <w:rPr>
      <w:i/>
      <w:iCs/>
    </w:rPr>
  </w:style>
  <w:style w:type="paragraph" w:customStyle="1" w:styleId="486A14AFD83B4A90847E46B44302EEE3">
    <w:name w:val="486A14AFD83B4A90847E46B44302EEE3"/>
  </w:style>
  <w:style w:type="paragraph" w:customStyle="1" w:styleId="7F142F2C1B5D41DBB75D04EBF0A546A9">
    <w:name w:val="7F142F2C1B5D41DBB75D04EBF0A546A9"/>
  </w:style>
  <w:style w:type="paragraph" w:customStyle="1" w:styleId="5037D2A1DE2B48368BA64F7304428457">
    <w:name w:val="5037D2A1DE2B48368BA64F7304428457"/>
  </w:style>
  <w:style w:type="paragraph" w:customStyle="1" w:styleId="604D726A53CF4586A296AB91BB0280D4">
    <w:name w:val="604D726A53CF4586A296AB91BB0280D4"/>
  </w:style>
  <w:style w:type="paragraph" w:customStyle="1" w:styleId="FE1F2ED3066341A08CE3884F1A2CC086">
    <w:name w:val="FE1F2ED3066341A08CE3884F1A2CC086"/>
  </w:style>
  <w:style w:type="paragraph" w:customStyle="1" w:styleId="211D77C1252B4BB7B7A6319F9634D6AA">
    <w:name w:val="211D77C1252B4BB7B7A6319F9634D6AA"/>
  </w:style>
  <w:style w:type="paragraph" w:customStyle="1" w:styleId="E6D7720F6EC44140B148CB932DB158B1">
    <w:name w:val="E6D7720F6EC44140B148CB932DB158B1"/>
  </w:style>
  <w:style w:type="paragraph" w:customStyle="1" w:styleId="CEFC345C55FB4EF3A4F0E124FBE81AC5">
    <w:name w:val="CEFC345C55FB4EF3A4F0E124FBE81AC5"/>
  </w:style>
  <w:style w:type="paragraph" w:customStyle="1" w:styleId="AFFE347493154452A04CA77D88172D45">
    <w:name w:val="AFFE347493154452A04CA77D88172D45"/>
  </w:style>
  <w:style w:type="paragraph" w:customStyle="1" w:styleId="D065782E627A4CE88332F62C2A6AFE18">
    <w:name w:val="D065782E627A4CE88332F62C2A6AFE18"/>
  </w:style>
  <w:style w:type="paragraph" w:customStyle="1" w:styleId="A3930A48A592475ABC1351483FB350E0">
    <w:name w:val="A3930A48A592475ABC1351483FB350E0"/>
  </w:style>
  <w:style w:type="paragraph" w:customStyle="1" w:styleId="CEB5A9D318524CEC88C3DAB2B95FF4FD">
    <w:name w:val="CEB5A9D318524CEC88C3DAB2B95FF4FD"/>
  </w:style>
  <w:style w:type="paragraph" w:customStyle="1" w:styleId="74089F72897C4BB0868F8600998B9B8D">
    <w:name w:val="74089F72897C4BB0868F8600998B9B8D"/>
  </w:style>
  <w:style w:type="paragraph" w:customStyle="1" w:styleId="CEA20CD477F44ADCA5356D415C117ADE">
    <w:name w:val="CEA20CD477F44ADCA5356D415C117ADE"/>
  </w:style>
  <w:style w:type="paragraph" w:customStyle="1" w:styleId="2DDE41A54CA34797ABC8547D8B474DC6">
    <w:name w:val="2DDE41A54CA34797ABC8547D8B474DC6"/>
  </w:style>
  <w:style w:type="paragraph" w:customStyle="1" w:styleId="3C8A1861B04D4CD286A13E6B683EB372">
    <w:name w:val="3C8A1861B04D4CD286A13E6B683EB372"/>
  </w:style>
  <w:style w:type="paragraph" w:customStyle="1" w:styleId="845C219A254A47CEB0E2196646C57AD0">
    <w:name w:val="845C219A254A47CEB0E2196646C57AD0"/>
  </w:style>
  <w:style w:type="paragraph" w:customStyle="1" w:styleId="CD332BBA220D4FAA8EE711E34F69FA9A">
    <w:name w:val="CD332BBA220D4FAA8EE711E34F69FA9A"/>
  </w:style>
  <w:style w:type="paragraph" w:customStyle="1" w:styleId="4F12BF62CDE742CB98BB37069578886F">
    <w:name w:val="4F12BF62CDE742CB98BB37069578886F"/>
  </w:style>
  <w:style w:type="paragraph" w:customStyle="1" w:styleId="7270C9B14E6F4AE98E02F379E9B94806">
    <w:name w:val="7270C9B14E6F4AE98E02F379E9B94806"/>
  </w:style>
  <w:style w:type="paragraph" w:customStyle="1" w:styleId="411F7C57427E4382B53EB95C824C1EA8">
    <w:name w:val="411F7C57427E4382B53EB95C824C1EA8"/>
  </w:style>
  <w:style w:type="paragraph" w:customStyle="1" w:styleId="DEE04ACB5883485A96982DCF816616E8">
    <w:name w:val="DEE04ACB5883485A96982DCF816616E8"/>
  </w:style>
  <w:style w:type="paragraph" w:customStyle="1" w:styleId="27AE27D5DF934D04BB5E20CAE678AAF1">
    <w:name w:val="27AE27D5DF934D04BB5E20CAE678AAF1"/>
  </w:style>
  <w:style w:type="paragraph" w:customStyle="1" w:styleId="27D01304ABEE49DBAAF0C5968212A6AF">
    <w:name w:val="27D01304ABEE49DBAAF0C5968212A6AF"/>
  </w:style>
  <w:style w:type="paragraph" w:customStyle="1" w:styleId="2EF3841E29E9496FA2FC6FFAA44AB5E1">
    <w:name w:val="2EF3841E29E9496FA2FC6FFAA44AB5E1"/>
  </w:style>
  <w:style w:type="paragraph" w:customStyle="1" w:styleId="052D4382EE6346DB8B4933154D9400F2">
    <w:name w:val="052D4382EE6346DB8B4933154D9400F2"/>
  </w:style>
  <w:style w:type="paragraph" w:customStyle="1" w:styleId="0A3CB1904E4B4588903F354EAA50B52E">
    <w:name w:val="0A3CB1904E4B4588903F354EAA50B52E"/>
  </w:style>
  <w:style w:type="paragraph" w:customStyle="1" w:styleId="1D9A575B0332464791CAE7B503AF054D">
    <w:name w:val="1D9A575B0332464791CAE7B503AF054D"/>
  </w:style>
  <w:style w:type="paragraph" w:customStyle="1" w:styleId="62E32814021E4E1DB3C9D540B07BB3ED">
    <w:name w:val="62E32814021E4E1DB3C9D540B07BB3ED"/>
  </w:style>
  <w:style w:type="paragraph" w:customStyle="1" w:styleId="70957E320A6B40EC8259B55C8366CE88">
    <w:name w:val="70957E320A6B40EC8259B55C8366CE88"/>
  </w:style>
  <w:style w:type="paragraph" w:customStyle="1" w:styleId="D2BA9026259941AE8D200BF8E1C28101">
    <w:name w:val="D2BA9026259941AE8D200BF8E1C28101"/>
  </w:style>
  <w:style w:type="paragraph" w:customStyle="1" w:styleId="92CCE38AEA2D4E70B6CF13195E6DADD4">
    <w:name w:val="92CCE38AEA2D4E70B6CF13195E6DADD4"/>
  </w:style>
  <w:style w:type="paragraph" w:customStyle="1" w:styleId="2762D5070E3D49569D712394B4F63299">
    <w:name w:val="2762D5070E3D49569D712394B4F63299"/>
  </w:style>
  <w:style w:type="paragraph" w:customStyle="1" w:styleId="01C34659167C4689A3EA1F871EDEC150">
    <w:name w:val="01C34659167C4689A3EA1F871EDEC150"/>
  </w:style>
  <w:style w:type="paragraph" w:customStyle="1" w:styleId="19F6A4114C9843139687544A9E5A97CD">
    <w:name w:val="19F6A4114C9843139687544A9E5A97CD"/>
  </w:style>
  <w:style w:type="paragraph" w:customStyle="1" w:styleId="226BCC2C8CE54C5DA087826A3018A883">
    <w:name w:val="226BCC2C8CE54C5DA087826A3018A883"/>
  </w:style>
  <w:style w:type="paragraph" w:customStyle="1" w:styleId="1738469D9FB24FBDB2C2EF10617E1FE6">
    <w:name w:val="1738469D9FB24FBDB2C2EF10617E1FE6"/>
  </w:style>
  <w:style w:type="paragraph" w:customStyle="1" w:styleId="C7DFBE3DD79B4E78BC9FC098A2989B7E">
    <w:name w:val="C7DFBE3DD79B4E78BC9FC098A2989B7E"/>
  </w:style>
  <w:style w:type="paragraph" w:customStyle="1" w:styleId="43136BD03AA84D6091473A8811BA4C31">
    <w:name w:val="43136BD03AA84D6091473A8811BA4C31"/>
  </w:style>
  <w:style w:type="paragraph" w:customStyle="1" w:styleId="CB7A54E7E7FD49198489F04E8F5BEBC9">
    <w:name w:val="CB7A54E7E7FD49198489F04E8F5BEBC9"/>
  </w:style>
  <w:style w:type="paragraph" w:customStyle="1" w:styleId="4C97DEB6C89540D4B2D6B046C5587A9D">
    <w:name w:val="4C97DEB6C89540D4B2D6B046C5587A9D"/>
  </w:style>
  <w:style w:type="paragraph" w:customStyle="1" w:styleId="C14E178D89FB47A7B5A8FD847B5F8156">
    <w:name w:val="C14E178D89FB47A7B5A8FD847B5F8156"/>
  </w:style>
  <w:style w:type="paragraph" w:customStyle="1" w:styleId="F0CB7D9200274DE0BF07BC90CC476021">
    <w:name w:val="F0CB7D9200274DE0BF07BC90CC476021"/>
  </w:style>
  <w:style w:type="paragraph" w:customStyle="1" w:styleId="D203EAAAE892445289F94930F01EE5BA">
    <w:name w:val="D203EAAAE892445289F94930F01EE5BA"/>
  </w:style>
  <w:style w:type="paragraph" w:customStyle="1" w:styleId="A922034A711E4DDCB4989AB70A15CFD6">
    <w:name w:val="A922034A711E4DDCB4989AB70A15CFD6"/>
  </w:style>
  <w:style w:type="paragraph" w:customStyle="1" w:styleId="59353897FF3A4368B77BC3AB2A8B5295">
    <w:name w:val="59353897FF3A4368B77BC3AB2A8B5295"/>
  </w:style>
  <w:style w:type="paragraph" w:customStyle="1" w:styleId="AD572B1FDDD64F72A2D4EDCD78B4096C">
    <w:name w:val="AD572B1FDDD64F72A2D4EDCD78B4096C"/>
  </w:style>
  <w:style w:type="paragraph" w:customStyle="1" w:styleId="478EBE10AFA842649E61DCFA2650727C">
    <w:name w:val="478EBE10AFA842649E61DCFA2650727C"/>
  </w:style>
  <w:style w:type="paragraph" w:customStyle="1" w:styleId="E974E4C1A9E6441D97CB6200B4EB7563">
    <w:name w:val="E974E4C1A9E6441D97CB6200B4EB7563"/>
  </w:style>
  <w:style w:type="paragraph" w:customStyle="1" w:styleId="9437D7406F144907AA60ECEECB5D0993">
    <w:name w:val="9437D7406F144907AA60ECEECB5D0993"/>
  </w:style>
  <w:style w:type="paragraph" w:customStyle="1" w:styleId="AFAC3B6F0DD64A928434DC2305812824">
    <w:name w:val="AFAC3B6F0DD64A928434DC2305812824"/>
  </w:style>
  <w:style w:type="paragraph" w:customStyle="1" w:styleId="755EFF4AAA5E4220B7007358A0598FA2">
    <w:name w:val="755EFF4AAA5E4220B7007358A0598FA2"/>
  </w:style>
  <w:style w:type="paragraph" w:customStyle="1" w:styleId="A6332184994540F09A6DD984B4FA5FCF">
    <w:name w:val="A6332184994540F09A6DD984B4FA5FCF"/>
  </w:style>
  <w:style w:type="paragraph" w:customStyle="1" w:styleId="57208E209AC742BB9545E0DC90E59E9B">
    <w:name w:val="57208E209AC742BB9545E0DC90E59E9B"/>
  </w:style>
  <w:style w:type="paragraph" w:customStyle="1" w:styleId="A35F3CD17E5948FCB40176FD8341F975">
    <w:name w:val="A35F3CD17E5948FCB40176FD8341F975"/>
  </w:style>
  <w:style w:type="paragraph" w:customStyle="1" w:styleId="E60E963E0B914238958524A80F5DF0EE">
    <w:name w:val="E60E963E0B914238958524A80F5DF0EE"/>
  </w:style>
  <w:style w:type="paragraph" w:customStyle="1" w:styleId="CB99764052454E22B881F82374CC4B23">
    <w:name w:val="CB99764052454E22B881F82374CC4B23"/>
  </w:style>
  <w:style w:type="paragraph" w:customStyle="1" w:styleId="0A2801E6DF5C4EC188CD7673DCFC5709">
    <w:name w:val="0A2801E6DF5C4EC188CD7673DCFC5709"/>
    <w:rsid w:val="002B43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DC9BAE-EF7F-4ADE-8967-80E70E3D01E6}">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aGILE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B64178-2C8B-4576-9977-C592CB996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TotalTime>
  <Pages>17</Pages>
  <Words>4335</Words>
  <Characters>24713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The Software Development Lifecycle
Agile Retrospective</vt:lpstr>
    </vt:vector>
  </TitlesOfParts>
  <Company/>
  <LinksUpToDate>false</LinksUpToDate>
  <CharactersWithSpaces>28991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Software Development Lifecycle
Agile Retrospective</dc:title>
  <dc:subject/>
  <dc:creator>admin</dc:creator>
  <cp:keywords/>
  <dc:description/>
  <cp:lastModifiedBy>Katie S</cp:lastModifiedBy>
  <cp:revision>3</cp:revision>
  <dcterms:created xsi:type="dcterms:W3CDTF">2020-05-06T20:57:00Z</dcterms:created>
  <dcterms:modified xsi:type="dcterms:W3CDTF">2020-09-17T02:44:00Z</dcterms:modified>
</cp:coreProperties>
</file>